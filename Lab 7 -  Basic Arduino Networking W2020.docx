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1B0D5" w14:textId="77777777" w:rsidR="008E223D" w:rsidRDefault="009A346E" w:rsidP="001037BC">
      <w:pPr>
        <w:pStyle w:val="Heading1"/>
        <w:spacing w:before="240"/>
      </w:pPr>
      <w:r>
        <w:t>Objectiv</w:t>
      </w:r>
      <w:r w:rsidR="008D5246">
        <w:t>e</w:t>
      </w:r>
      <w:r w:rsidR="00AF4BF3">
        <w:t>s</w:t>
      </w:r>
    </w:p>
    <w:p w14:paraId="136997D9" w14:textId="77777777" w:rsidR="00167A6F" w:rsidRPr="00167A6F" w:rsidRDefault="00167A6F" w:rsidP="00167A6F">
      <w:pPr>
        <w:pStyle w:val="BodyH1"/>
      </w:pPr>
      <w:r>
        <w:t>At the end of this lab, you will be able to</w:t>
      </w:r>
    </w:p>
    <w:p w14:paraId="54F329B6" w14:textId="3CAB05B8" w:rsidR="00AF4BF3" w:rsidRDefault="00AF4BF3" w:rsidP="0065152B">
      <w:pPr>
        <w:pStyle w:val="BodyH1"/>
        <w:numPr>
          <w:ilvl w:val="0"/>
          <w:numId w:val="19"/>
        </w:numPr>
      </w:pPr>
      <w:r>
        <w:t>Add an Arduino device to a network</w:t>
      </w:r>
      <w:r w:rsidR="00227C19">
        <w:t xml:space="preserve"> and configure the basic network settings</w:t>
      </w:r>
    </w:p>
    <w:p w14:paraId="0F9408B5" w14:textId="77777777" w:rsidR="00B313E1" w:rsidRDefault="00AF4BF3" w:rsidP="0065152B">
      <w:pPr>
        <w:pStyle w:val="BodyH1"/>
        <w:numPr>
          <w:ilvl w:val="0"/>
          <w:numId w:val="19"/>
        </w:numPr>
      </w:pPr>
      <w:r>
        <w:t>Access an Arduino device on a network</w:t>
      </w:r>
    </w:p>
    <w:p w14:paraId="3D1EB636" w14:textId="77777777" w:rsidR="00AF4BF3" w:rsidRDefault="002815E9" w:rsidP="0065152B">
      <w:pPr>
        <w:pStyle w:val="BodyH1"/>
        <w:numPr>
          <w:ilvl w:val="0"/>
          <w:numId w:val="19"/>
        </w:numPr>
      </w:pPr>
      <w:r>
        <w:t>Create an A</w:t>
      </w:r>
      <w:r w:rsidR="00A07743">
        <w:t>rduino webserver</w:t>
      </w:r>
    </w:p>
    <w:p w14:paraId="5E4100C5" w14:textId="77777777" w:rsidR="00167A6F" w:rsidRPr="00B313E1" w:rsidRDefault="00167A6F" w:rsidP="0065152B">
      <w:pPr>
        <w:pStyle w:val="BodyH1"/>
        <w:numPr>
          <w:ilvl w:val="0"/>
          <w:numId w:val="19"/>
        </w:numPr>
      </w:pPr>
      <w:r>
        <w:t>Use an Arduino to obtain information from the Internet</w:t>
      </w:r>
    </w:p>
    <w:p w14:paraId="7EC76685" w14:textId="77777777" w:rsidR="009A346E" w:rsidRDefault="001D63A9" w:rsidP="00C449E3">
      <w:pPr>
        <w:pStyle w:val="Heading1"/>
        <w:spacing w:before="240"/>
      </w:pPr>
      <w:r w:rsidRPr="005A2D76">
        <w:t>Procedure</w:t>
      </w:r>
    </w:p>
    <w:p w14:paraId="42B4FE2B" w14:textId="77777777" w:rsidR="00244134" w:rsidRDefault="00244134" w:rsidP="00244134">
      <w:pPr>
        <w:pStyle w:val="BodyH1"/>
      </w:pPr>
      <w:r>
        <w:t>In this lab, you will be testing out a series of different sketches to see different ways an Arduino can be used as a host on a network</w:t>
      </w:r>
      <w:r w:rsidR="004D0EC9">
        <w:t>.  Thanks to various Ethernet libraries, it is nearly as easy to add an Arduino to a network as it is to add a PC.  The same principles still apply, the Arduino needs a physical address, it needs a network address, it needs a subnet mask and it needs a way to physically connect to the network.</w:t>
      </w:r>
    </w:p>
    <w:p w14:paraId="34878938" w14:textId="77777777" w:rsidR="004D0EC9" w:rsidRDefault="004D0EC9" w:rsidP="00244134">
      <w:pPr>
        <w:pStyle w:val="BodyH1"/>
      </w:pPr>
      <w:r>
        <w:t>The assignment of the various addresses and masks are done through the Arduino sketch and the physical connection to the network is usually done using an Ethernet shield of some kind which plugs into the Arduino board.  e.g.:</w:t>
      </w:r>
      <w:r w:rsidR="00E71368" w:rsidRPr="00E71368">
        <w:t xml:space="preserve"> </w:t>
      </w:r>
      <w:hyperlink r:id="rId8" w:history="1">
        <w:r w:rsidR="00E71368" w:rsidRPr="00E71368">
          <w:rPr>
            <w:rStyle w:val="Hyperlink"/>
          </w:rPr>
          <w:t>https://www.robotshop.com/ca/en/w5100-ethernet-shield.html</w:t>
        </w:r>
      </w:hyperlink>
      <w:r>
        <w:t xml:space="preserve">: </w:t>
      </w:r>
    </w:p>
    <w:p w14:paraId="4EA7FBC4" w14:textId="77777777" w:rsidR="00E71368" w:rsidRPr="00E71368" w:rsidRDefault="00E71368" w:rsidP="00E71368">
      <w:pPr>
        <w:jc w:val="center"/>
        <w:rPr>
          <w:sz w:val="24"/>
          <w:szCs w:val="24"/>
        </w:rPr>
      </w:pPr>
      <w:r w:rsidRPr="00E71368">
        <w:rPr>
          <w:noProof/>
          <w:sz w:val="24"/>
          <w:szCs w:val="24"/>
        </w:rPr>
        <w:drawing>
          <wp:inline distT="0" distB="0" distL="0" distR="0" wp14:anchorId="3C509981" wp14:editId="786AFBFB">
            <wp:extent cx="1829803" cy="1412255"/>
            <wp:effectExtent l="0" t="0" r="0" b="0"/>
            <wp:docPr id="5" name="Picture 5" descr="https://www.robotshop.com/media/catalog/product/cache/image/900x900/9df78eab33525d08d6e5fb8d27136e95/w/5/w5500-ethernet-shield-su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obotshop.com/media/catalog/product/cache/image/900x900/9df78eab33525d08d6e5fb8d27136e95/w/5/w5500-ethernet-shield-suf-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751" b="13069"/>
                    <a:stretch/>
                  </pic:blipFill>
                  <pic:spPr bwMode="auto">
                    <a:xfrm>
                      <a:off x="0" y="0"/>
                      <a:ext cx="1836203" cy="1417195"/>
                    </a:xfrm>
                    <a:prstGeom prst="rect">
                      <a:avLst/>
                    </a:prstGeom>
                    <a:noFill/>
                    <a:ln>
                      <a:noFill/>
                    </a:ln>
                    <a:extLst>
                      <a:ext uri="{53640926-AAD7-44D8-BBD7-CCE9431645EC}">
                        <a14:shadowObscured xmlns:a14="http://schemas.microsoft.com/office/drawing/2010/main"/>
                      </a:ext>
                    </a:extLst>
                  </pic:spPr>
                </pic:pic>
              </a:graphicData>
            </a:graphic>
          </wp:inline>
        </w:drawing>
      </w:r>
    </w:p>
    <w:p w14:paraId="1D72608D" w14:textId="77777777" w:rsidR="004D0EC9" w:rsidRDefault="00E71368" w:rsidP="00E71368">
      <w:pPr>
        <w:pStyle w:val="BodyH1"/>
        <w:ind w:left="0"/>
        <w:jc w:val="center"/>
      </w:pPr>
      <w:r>
        <w:t>An Arduino Ethernet Shield</w:t>
      </w:r>
      <w:r w:rsidR="004D0EC9">
        <w:rPr>
          <w:rStyle w:val="FootnoteReference"/>
        </w:rPr>
        <w:footnoteReference w:id="1"/>
      </w:r>
    </w:p>
    <w:p w14:paraId="47EECC9A" w14:textId="77777777" w:rsidR="00E71368" w:rsidRPr="00227C19" w:rsidRDefault="00E71368" w:rsidP="00E71368">
      <w:pPr>
        <w:pStyle w:val="BodyH1"/>
        <w:rPr>
          <w:b/>
        </w:rPr>
      </w:pPr>
      <w:r w:rsidRPr="00227C19">
        <w:rPr>
          <w:b/>
        </w:rPr>
        <w:t xml:space="preserve">As you work through the activities, there are a series of checkpoints and activities.  Please make sure to have the points recorded with your instructor and answer questions in </w:t>
      </w:r>
      <w:r w:rsidRPr="00227C19">
        <w:rPr>
          <w:b/>
          <w:color w:val="FF0000"/>
        </w:rPr>
        <w:t>RED</w:t>
      </w:r>
      <w:r w:rsidRPr="00227C19">
        <w:rPr>
          <w:b/>
        </w:rPr>
        <w:t>.</w:t>
      </w:r>
    </w:p>
    <w:p w14:paraId="2F2BFF72" w14:textId="77777777" w:rsidR="008F3962" w:rsidRDefault="008F3962" w:rsidP="00AF11FE">
      <w:pPr>
        <w:pStyle w:val="Heading2"/>
      </w:pPr>
      <w:r>
        <w:t>Ethernet – Webserver</w:t>
      </w:r>
    </w:p>
    <w:p w14:paraId="45F3878A" w14:textId="77777777" w:rsidR="00CE258A" w:rsidRPr="00CE258A" w:rsidRDefault="00CE258A" w:rsidP="00CE258A">
      <w:pPr>
        <w:pStyle w:val="BodyH2"/>
      </w:pPr>
      <w:r>
        <w:t xml:space="preserve">To answer some of the questions below, you may need to go to the Arduino page that describes the Ethernet library: </w:t>
      </w:r>
      <w:hyperlink r:id="rId10" w:history="1">
        <w:r w:rsidRPr="004C5BD3">
          <w:rPr>
            <w:rStyle w:val="Hyperlink"/>
          </w:rPr>
          <w:t>http://arduino.cc/en/Reference/Ethernet</w:t>
        </w:r>
      </w:hyperlink>
      <w:r>
        <w:t xml:space="preserve"> </w:t>
      </w:r>
    </w:p>
    <w:p w14:paraId="2AA38BC8" w14:textId="77777777" w:rsidR="00ED2673" w:rsidRDefault="00ED2673" w:rsidP="0065152B">
      <w:pPr>
        <w:pStyle w:val="BodyH2"/>
        <w:numPr>
          <w:ilvl w:val="0"/>
          <w:numId w:val="21"/>
        </w:numPr>
      </w:pPr>
      <w:r>
        <w:t xml:space="preserve">Start the Arduino program, and open the Webserver sketch under </w:t>
      </w:r>
      <w:proofErr w:type="spellStart"/>
      <w:r>
        <w:t>File→Examples→Ethernet→Webserver</w:t>
      </w:r>
      <w:proofErr w:type="spellEnd"/>
    </w:p>
    <w:p w14:paraId="5F36388B" w14:textId="77777777" w:rsidR="00ED2673" w:rsidRDefault="00ED2673" w:rsidP="0065152B">
      <w:pPr>
        <w:pStyle w:val="BodyH2"/>
        <w:numPr>
          <w:ilvl w:val="0"/>
          <w:numId w:val="21"/>
        </w:numPr>
      </w:pPr>
      <w:r>
        <w:t xml:space="preserve">The examples </w:t>
      </w:r>
      <w:r w:rsidR="00CD3A51">
        <w:t xml:space="preserve">sketches </w:t>
      </w:r>
      <w:r>
        <w:t>are read-only, so save the sketch to your own folder so that you can save any changes that you make.</w:t>
      </w:r>
    </w:p>
    <w:p w14:paraId="3E2411E0" w14:textId="77777777" w:rsidR="00ED2673" w:rsidRDefault="00ED2673" w:rsidP="0065152B">
      <w:pPr>
        <w:pStyle w:val="BodyH2"/>
        <w:numPr>
          <w:ilvl w:val="0"/>
          <w:numId w:val="21"/>
        </w:numPr>
      </w:pPr>
      <w:r>
        <w:t>Find the line of code that sets the MAC address of the Arduino board.</w:t>
      </w:r>
    </w:p>
    <w:p w14:paraId="08CE8F00" w14:textId="77777777" w:rsidR="00ED2673" w:rsidRDefault="00ED2673" w:rsidP="00ED2673">
      <w:pPr>
        <w:pStyle w:val="BodyH2"/>
        <w:ind w:left="1368"/>
      </w:pPr>
      <w:r>
        <w:t>What are the advantages and disadvantages that the Arduino MAC address has over a NIC MAC address?</w:t>
      </w:r>
    </w:p>
    <w:p w14:paraId="7750B78E" w14:textId="16BB8C6B" w:rsidR="00ED2673" w:rsidRDefault="007564AC" w:rsidP="00227C19">
      <w:pPr>
        <w:pStyle w:val="BodyH2"/>
        <w:ind w:left="1368"/>
      </w:pPr>
      <w:r>
        <w:tab/>
      </w:r>
      <w:r w:rsidR="00BB311A">
        <w:rPr>
          <w:color w:val="FF0000"/>
        </w:rPr>
        <w:t>It is a soft MAC, and can be changed</w:t>
      </w:r>
      <w:r w:rsidR="001B13C8">
        <w:rPr>
          <w:color w:val="FF0000"/>
        </w:rPr>
        <w:t>.</w:t>
      </w:r>
      <w:r w:rsidR="00227C19">
        <w:tab/>
      </w:r>
      <w:r>
        <w:tab/>
      </w:r>
      <w:r>
        <w:tab/>
      </w:r>
      <w:r>
        <w:tab/>
      </w:r>
    </w:p>
    <w:p w14:paraId="4DBB90E2" w14:textId="77777777" w:rsidR="00227C19" w:rsidRDefault="00227C19" w:rsidP="00227C19">
      <w:pPr>
        <w:pStyle w:val="BodyH2"/>
        <w:ind w:left="1368"/>
      </w:pPr>
    </w:p>
    <w:p w14:paraId="6E9ECA81" w14:textId="77777777" w:rsidR="00ED2673" w:rsidRDefault="00ED2673" w:rsidP="00ED2673">
      <w:pPr>
        <w:pStyle w:val="BodyH2"/>
        <w:ind w:left="1368"/>
      </w:pPr>
      <w:r>
        <w:t>Make any adjustments to the MAC address that are necessary and make n</w:t>
      </w:r>
      <w:r w:rsidR="002815E9">
        <w:t>ote of those adjustments here:</w:t>
      </w:r>
    </w:p>
    <w:p w14:paraId="5CCBA3E2" w14:textId="5F6B21D2" w:rsidR="00ED2673" w:rsidRPr="00BB311A" w:rsidRDefault="00BB311A" w:rsidP="00ED2673">
      <w:pPr>
        <w:pStyle w:val="BodyH2"/>
        <w:ind w:left="1368"/>
        <w:rPr>
          <w:color w:val="FF0000"/>
        </w:rPr>
      </w:pPr>
      <w:r>
        <w:rPr>
          <w:color w:val="FF0000"/>
        </w:rPr>
        <w:t xml:space="preserve">Original </w:t>
      </w:r>
      <w:r w:rsidRPr="00BB311A">
        <w:rPr>
          <w:color w:val="FF0000"/>
        </w:rPr>
        <w:t>from example code: 0xDE, 0xAD, 0xBE, 0xEF, 0xFE, 0xED</w:t>
      </w:r>
    </w:p>
    <w:p w14:paraId="495D03A6" w14:textId="75AE318F" w:rsidR="00227C19" w:rsidRPr="00BB311A" w:rsidRDefault="00BB311A" w:rsidP="00ED2673">
      <w:pPr>
        <w:pStyle w:val="BodyH2"/>
        <w:ind w:left="1368"/>
        <w:rPr>
          <w:color w:val="FF0000"/>
        </w:rPr>
      </w:pPr>
      <w:r w:rsidRPr="00BB311A">
        <w:rPr>
          <w:color w:val="FF0000"/>
        </w:rPr>
        <w:t>Changed</w:t>
      </w:r>
      <w:r>
        <w:rPr>
          <w:color w:val="FF0000"/>
        </w:rPr>
        <w:t xml:space="preserve"> to MAC on back of ethernet shield: </w:t>
      </w:r>
      <w:r w:rsidRPr="00BB311A">
        <w:rPr>
          <w:color w:val="FF0000"/>
        </w:rPr>
        <w:t>0x</w:t>
      </w:r>
      <w:r>
        <w:rPr>
          <w:color w:val="FF0000"/>
        </w:rPr>
        <w:t>90</w:t>
      </w:r>
      <w:r w:rsidRPr="00BB311A">
        <w:rPr>
          <w:color w:val="FF0000"/>
        </w:rPr>
        <w:t>, 0xA</w:t>
      </w:r>
      <w:r>
        <w:rPr>
          <w:color w:val="FF0000"/>
        </w:rPr>
        <w:t>2</w:t>
      </w:r>
      <w:r w:rsidRPr="00BB311A">
        <w:rPr>
          <w:color w:val="FF0000"/>
        </w:rPr>
        <w:t>, 0x</w:t>
      </w:r>
      <w:r>
        <w:rPr>
          <w:color w:val="FF0000"/>
        </w:rPr>
        <w:t>DA</w:t>
      </w:r>
      <w:r w:rsidRPr="00BB311A">
        <w:rPr>
          <w:color w:val="FF0000"/>
        </w:rPr>
        <w:t>, 0x</w:t>
      </w:r>
      <w:r>
        <w:rPr>
          <w:color w:val="FF0000"/>
        </w:rPr>
        <w:t>00</w:t>
      </w:r>
      <w:r w:rsidRPr="00BB311A">
        <w:rPr>
          <w:color w:val="FF0000"/>
        </w:rPr>
        <w:t>, 0x</w:t>
      </w:r>
      <w:r>
        <w:rPr>
          <w:color w:val="FF0000"/>
        </w:rPr>
        <w:t>7C</w:t>
      </w:r>
      <w:r w:rsidRPr="00BB311A">
        <w:rPr>
          <w:color w:val="FF0000"/>
        </w:rPr>
        <w:t>, 0x</w:t>
      </w:r>
      <w:r>
        <w:rPr>
          <w:color w:val="FF0000"/>
        </w:rPr>
        <w:t>74</w:t>
      </w:r>
    </w:p>
    <w:p w14:paraId="0B5AFA09" w14:textId="77777777" w:rsidR="00ED2673" w:rsidRDefault="00ED2673" w:rsidP="0065152B">
      <w:pPr>
        <w:pStyle w:val="BodyH2"/>
        <w:numPr>
          <w:ilvl w:val="0"/>
          <w:numId w:val="21"/>
        </w:numPr>
      </w:pPr>
      <w:r>
        <w:lastRenderedPageBreak/>
        <w:t>Find the line of code that sets the IP address of the Arduino board.</w:t>
      </w:r>
    </w:p>
    <w:p w14:paraId="3C36D215" w14:textId="77777777" w:rsidR="00ED2673" w:rsidRDefault="00ED2673" w:rsidP="00ED2673">
      <w:pPr>
        <w:pStyle w:val="BodyH2"/>
        <w:ind w:left="1368"/>
      </w:pPr>
      <w:r>
        <w:t>What is different about the way the Arduino sets its IP address compared to the way you set the IP address on a PC in previous labs?</w:t>
      </w:r>
    </w:p>
    <w:p w14:paraId="1E264CEB" w14:textId="544FDC19" w:rsidR="00ED2673" w:rsidRPr="00BB311A" w:rsidRDefault="00BB311A" w:rsidP="00ED2673">
      <w:pPr>
        <w:pStyle w:val="BodyH2"/>
        <w:ind w:left="1368"/>
        <w:rPr>
          <w:color w:val="FF0000"/>
        </w:rPr>
      </w:pPr>
      <w:r>
        <w:rPr>
          <w:color w:val="FF0000"/>
        </w:rPr>
        <w:t>IP is set to a C++ object</w:t>
      </w:r>
      <w:r w:rsidR="001B13C8">
        <w:rPr>
          <w:color w:val="FF0000"/>
        </w:rPr>
        <w:t>.</w:t>
      </w:r>
    </w:p>
    <w:p w14:paraId="5E45FEEF" w14:textId="77777777" w:rsidR="00227C19" w:rsidRDefault="00227C19" w:rsidP="00ED2673">
      <w:pPr>
        <w:pStyle w:val="BodyH2"/>
        <w:ind w:left="1368"/>
      </w:pPr>
    </w:p>
    <w:p w14:paraId="3E618C51" w14:textId="77777777" w:rsidR="00ED2673" w:rsidRDefault="00ED2673" w:rsidP="00ED2673">
      <w:pPr>
        <w:pStyle w:val="BodyH2"/>
        <w:ind w:left="1368"/>
      </w:pPr>
      <w:r>
        <w:t>Make any adjustments to the IP address that you feel are necessary and make</w:t>
      </w:r>
      <w:r w:rsidR="00041E44">
        <w:t xml:space="preserve"> note of those adjustments here (if</w:t>
      </w:r>
      <w:r>
        <w:t xml:space="preserve"> you did nothing, then state </w:t>
      </w:r>
      <w:r w:rsidR="00041E44">
        <w:t>that you made no changes):</w:t>
      </w:r>
    </w:p>
    <w:p w14:paraId="3F50DB10" w14:textId="76FFF466" w:rsidR="00ED2673" w:rsidRPr="00BB311A" w:rsidRDefault="00BB311A" w:rsidP="00ED2673">
      <w:pPr>
        <w:pStyle w:val="BodyH2"/>
        <w:ind w:left="1368"/>
        <w:rPr>
          <w:color w:val="FF0000"/>
        </w:rPr>
      </w:pPr>
      <w:r>
        <w:rPr>
          <w:color w:val="FF0000"/>
        </w:rPr>
        <w:t>Removed example IP so it will be assigned by the router to prevent IP conflicts</w:t>
      </w:r>
      <w:r w:rsidR="001B13C8">
        <w:rPr>
          <w:color w:val="FF0000"/>
        </w:rPr>
        <w:t>.</w:t>
      </w:r>
    </w:p>
    <w:p w14:paraId="6A64C617" w14:textId="77777777" w:rsidR="00227C19" w:rsidRDefault="00227C19" w:rsidP="00ED2673">
      <w:pPr>
        <w:pStyle w:val="BodyH2"/>
        <w:ind w:left="1368"/>
      </w:pPr>
    </w:p>
    <w:p w14:paraId="1BF0D446" w14:textId="77777777" w:rsidR="00385427" w:rsidRDefault="00385427" w:rsidP="0065152B">
      <w:pPr>
        <w:pStyle w:val="BodyH2"/>
        <w:numPr>
          <w:ilvl w:val="0"/>
          <w:numId w:val="21"/>
        </w:numPr>
      </w:pPr>
      <w:r>
        <w:t>The code in the</w:t>
      </w:r>
      <w:r w:rsidR="00BF2D96">
        <w:t xml:space="preserve"> example</w:t>
      </w:r>
      <w:r>
        <w:t xml:space="preserve"> Webserver sketch does not </w:t>
      </w:r>
      <w:r w:rsidR="00BF2D96">
        <w:t>explicitly set</w:t>
      </w:r>
      <w:r>
        <w:t xml:space="preserve"> the </w:t>
      </w:r>
      <w:r w:rsidR="00BF2D96">
        <w:t xml:space="preserve">address of the gateway, instead the software uses the default value of xxx.yyy.zzz.1 where xxx, </w:t>
      </w:r>
      <w:proofErr w:type="spellStart"/>
      <w:r w:rsidR="00BF2D96">
        <w:t>yyy</w:t>
      </w:r>
      <w:proofErr w:type="spellEnd"/>
      <w:r w:rsidR="00BF2D96">
        <w:t xml:space="preserve">, and </w:t>
      </w:r>
      <w:proofErr w:type="spellStart"/>
      <w:r w:rsidR="00BF2D96">
        <w:t>zzz</w:t>
      </w:r>
      <w:proofErr w:type="spellEnd"/>
      <w:r w:rsidR="00BF2D96">
        <w:t xml:space="preserve"> are the first three octets of the address set in the previous step. Does this gateway address match the address of the gateway you are using? </w:t>
      </w:r>
    </w:p>
    <w:p w14:paraId="010C44A5" w14:textId="60749F4F" w:rsidR="003D175A" w:rsidRPr="00BB311A" w:rsidRDefault="00BB311A" w:rsidP="00BB311A">
      <w:pPr>
        <w:pStyle w:val="BodyH2"/>
        <w:ind w:left="1350"/>
        <w:rPr>
          <w:color w:val="FF0000"/>
        </w:rPr>
      </w:pPr>
      <w:r>
        <w:rPr>
          <w:color w:val="FF0000"/>
        </w:rPr>
        <w:t xml:space="preserve">It will when I set the router </w:t>
      </w:r>
      <w:r w:rsidR="001B13C8">
        <w:rPr>
          <w:color w:val="FF0000"/>
        </w:rPr>
        <w:t xml:space="preserve">IP </w:t>
      </w:r>
      <w:r>
        <w:rPr>
          <w:color w:val="FF0000"/>
        </w:rPr>
        <w:t>address to match</w:t>
      </w:r>
      <w:r w:rsidR="001B13C8">
        <w:rPr>
          <w:color w:val="FF0000"/>
        </w:rPr>
        <w:t>!</w:t>
      </w:r>
    </w:p>
    <w:p w14:paraId="06197061" w14:textId="77777777" w:rsidR="00227C19" w:rsidRDefault="00227C19" w:rsidP="003D175A">
      <w:pPr>
        <w:pStyle w:val="BodyH2"/>
      </w:pPr>
    </w:p>
    <w:p w14:paraId="2369B9F4" w14:textId="77777777" w:rsidR="00227C19" w:rsidRDefault="003D175A" w:rsidP="003D175A">
      <w:pPr>
        <w:pStyle w:val="BodyH2"/>
        <w:ind w:left="1350"/>
      </w:pPr>
      <w:r>
        <w:t xml:space="preserve">The function call </w:t>
      </w:r>
      <w:proofErr w:type="spellStart"/>
      <w:r w:rsidRPr="003D175A">
        <w:rPr>
          <w:rFonts w:ascii="Courier New" w:hAnsi="Courier New" w:cs="Courier New"/>
        </w:rPr>
        <w:t>Ethernet.begin</w:t>
      </w:r>
      <w:proofErr w:type="spellEnd"/>
      <w:r w:rsidRPr="003D175A">
        <w:rPr>
          <w:rFonts w:ascii="Courier New" w:hAnsi="Courier New" w:cs="Courier New"/>
        </w:rPr>
        <w:t xml:space="preserve">(mac, </w:t>
      </w:r>
      <w:proofErr w:type="spellStart"/>
      <w:r w:rsidRPr="003D175A">
        <w:rPr>
          <w:rFonts w:ascii="Courier New" w:hAnsi="Courier New" w:cs="Courier New"/>
        </w:rPr>
        <w:t>ip</w:t>
      </w:r>
      <w:proofErr w:type="spellEnd"/>
      <w:r w:rsidRPr="003D175A">
        <w:rPr>
          <w:rFonts w:ascii="Courier New" w:hAnsi="Courier New" w:cs="Courier New"/>
        </w:rPr>
        <w:t>);</w:t>
      </w:r>
      <w:r>
        <w:t xml:space="preserve"> sets the MAC address and IP address of the Arduino, but leaves the gateway at its default value. To force the Arduino to use a different gateway, use the call </w:t>
      </w:r>
    </w:p>
    <w:p w14:paraId="4EB21ECB" w14:textId="18F8FF60" w:rsidR="003D175A" w:rsidRDefault="003D175A" w:rsidP="00227C19">
      <w:pPr>
        <w:pStyle w:val="BodyH2"/>
        <w:ind w:left="1350" w:firstLine="90"/>
        <w:rPr>
          <w:rFonts w:ascii="Courier New" w:hAnsi="Courier New" w:cs="Courier New"/>
        </w:rPr>
      </w:pPr>
      <w:proofErr w:type="spellStart"/>
      <w:r w:rsidRPr="003D175A">
        <w:rPr>
          <w:rFonts w:ascii="Courier New" w:hAnsi="Courier New" w:cs="Courier New"/>
        </w:rPr>
        <w:t>Ethernet.begin</w:t>
      </w:r>
      <w:proofErr w:type="spellEnd"/>
      <w:r w:rsidRPr="003D175A">
        <w:rPr>
          <w:rFonts w:ascii="Courier New" w:hAnsi="Courier New" w:cs="Courier New"/>
        </w:rPr>
        <w:t xml:space="preserve">(mac, </w:t>
      </w:r>
      <w:proofErr w:type="spellStart"/>
      <w:r w:rsidRPr="003D175A">
        <w:rPr>
          <w:rFonts w:ascii="Courier New" w:hAnsi="Courier New" w:cs="Courier New"/>
        </w:rPr>
        <w:t>ip</w:t>
      </w:r>
      <w:proofErr w:type="spellEnd"/>
      <w:r>
        <w:rPr>
          <w:rFonts w:ascii="Courier New" w:hAnsi="Courier New" w:cs="Courier New"/>
        </w:rPr>
        <w:t>, gateway</w:t>
      </w:r>
      <w:r w:rsidRPr="003D175A">
        <w:rPr>
          <w:rFonts w:ascii="Courier New" w:hAnsi="Courier New" w:cs="Courier New"/>
        </w:rPr>
        <w:t>)</w:t>
      </w:r>
      <w:r>
        <w:rPr>
          <w:rFonts w:ascii="Courier New" w:hAnsi="Courier New" w:cs="Courier New"/>
        </w:rPr>
        <w:t>;</w:t>
      </w:r>
    </w:p>
    <w:p w14:paraId="22543C13" w14:textId="3007D5AA" w:rsidR="003D175A" w:rsidRDefault="00227C19" w:rsidP="003D175A">
      <w:pPr>
        <w:pStyle w:val="BodyH2"/>
        <w:ind w:left="1350"/>
      </w:pPr>
      <w:r>
        <w:t>w</w:t>
      </w:r>
      <w:r w:rsidR="003D175A">
        <w:t xml:space="preserve">here </w:t>
      </w:r>
      <w:r w:rsidR="003D175A" w:rsidRPr="009E7AF8">
        <w:rPr>
          <w:rFonts w:ascii="Courier New" w:hAnsi="Courier New" w:cs="Courier New"/>
        </w:rPr>
        <w:t>gateway</w:t>
      </w:r>
      <w:r w:rsidR="003D175A">
        <w:t xml:space="preserve"> is </w:t>
      </w:r>
      <w:r w:rsidR="009E7AF8">
        <w:t xml:space="preserve">defined as an IP address in the same way that the variable </w:t>
      </w:r>
      <w:proofErr w:type="spellStart"/>
      <w:r w:rsidR="009E7AF8" w:rsidRPr="009E7AF8">
        <w:rPr>
          <w:rFonts w:ascii="Courier New" w:hAnsi="Courier New" w:cs="Courier New"/>
        </w:rPr>
        <w:t>ip</w:t>
      </w:r>
      <w:proofErr w:type="spellEnd"/>
      <w:r w:rsidR="009E7AF8">
        <w:t xml:space="preserve"> is.</w:t>
      </w:r>
    </w:p>
    <w:p w14:paraId="14915A2E" w14:textId="77777777" w:rsidR="00385427" w:rsidRDefault="00385427" w:rsidP="00385427">
      <w:pPr>
        <w:pStyle w:val="BodyH2"/>
        <w:ind w:left="1368"/>
      </w:pPr>
      <w:r>
        <w:t>Make any adjustments to the code that you feel are necessary and make note</w:t>
      </w:r>
      <w:r w:rsidRPr="00BB598A">
        <w:t xml:space="preserve"> </w:t>
      </w:r>
      <w:r>
        <w:t xml:space="preserve">of those adjustments </w:t>
      </w:r>
      <w:r w:rsidR="0012048D">
        <w:t>here (if you did nothing, then state that you made no changes):</w:t>
      </w:r>
    </w:p>
    <w:p w14:paraId="273D4FCF" w14:textId="6A7DCBCA" w:rsidR="00385427" w:rsidRPr="001B13C8" w:rsidRDefault="001B13C8" w:rsidP="00385427">
      <w:pPr>
        <w:pStyle w:val="BodyH2"/>
        <w:ind w:left="1368"/>
        <w:rPr>
          <w:color w:val="FF0000"/>
        </w:rPr>
      </w:pPr>
      <w:r>
        <w:rPr>
          <w:color w:val="FF0000"/>
        </w:rPr>
        <w:t>No changes.</w:t>
      </w:r>
    </w:p>
    <w:p w14:paraId="762B7B68" w14:textId="77777777" w:rsidR="0012048D" w:rsidRDefault="0012048D" w:rsidP="00385427">
      <w:pPr>
        <w:pStyle w:val="BodyH2"/>
        <w:ind w:left="1368"/>
      </w:pPr>
    </w:p>
    <w:p w14:paraId="7D2A425C" w14:textId="379CABFB" w:rsidR="00ED2673" w:rsidRDefault="00BB598A" w:rsidP="0065152B">
      <w:pPr>
        <w:pStyle w:val="BodyH2"/>
        <w:numPr>
          <w:ilvl w:val="0"/>
          <w:numId w:val="21"/>
        </w:numPr>
      </w:pPr>
      <w:r>
        <w:t>The code</w:t>
      </w:r>
      <w:r w:rsidR="00410BB6">
        <w:t xml:space="preserve"> in the Webserver sketch</w:t>
      </w:r>
      <w:r>
        <w:t xml:space="preserve"> does no</w:t>
      </w:r>
      <w:r w:rsidR="00CD0632">
        <w:t xml:space="preserve">t </w:t>
      </w:r>
      <w:r w:rsidR="00BF2D96">
        <w:t xml:space="preserve">explicitly </w:t>
      </w:r>
      <w:r w:rsidR="00CD0632">
        <w:t>set the subnet mask</w:t>
      </w:r>
      <w:r w:rsidR="00BF2D96">
        <w:t>, instead it uses the default value of 255.255.255.0</w:t>
      </w:r>
      <w:r w:rsidR="00CD0632">
        <w:t>.</w:t>
      </w:r>
      <w:r w:rsidR="00BF2D96">
        <w:t xml:space="preserve"> Does this subnet mask match the subnet mask that is required</w:t>
      </w:r>
      <w:r>
        <w:t>?</w:t>
      </w:r>
    </w:p>
    <w:p w14:paraId="107E9221" w14:textId="1F4CCD81" w:rsidR="00227C19" w:rsidRPr="001B13C8" w:rsidRDefault="001B13C8" w:rsidP="00227C19">
      <w:pPr>
        <w:pStyle w:val="BodyH2"/>
        <w:ind w:left="1368"/>
        <w:rPr>
          <w:color w:val="FF0000"/>
        </w:rPr>
      </w:pPr>
      <w:r>
        <w:rPr>
          <w:color w:val="FF0000"/>
        </w:rPr>
        <w:t>It will when I change the subnet mask of the router to match!</w:t>
      </w:r>
    </w:p>
    <w:p w14:paraId="5940ADBE" w14:textId="77777777" w:rsidR="00C3108C" w:rsidRDefault="00C3108C" w:rsidP="00C3108C">
      <w:pPr>
        <w:pStyle w:val="BodyH2"/>
        <w:ind w:left="1368"/>
      </w:pPr>
    </w:p>
    <w:p w14:paraId="64274345" w14:textId="77777777" w:rsidR="00227C19" w:rsidRDefault="00C3108C" w:rsidP="00C3108C">
      <w:pPr>
        <w:pStyle w:val="BodyH2"/>
        <w:ind w:left="1350"/>
      </w:pPr>
      <w:r>
        <w:t xml:space="preserve">The function call </w:t>
      </w:r>
      <w:proofErr w:type="spellStart"/>
      <w:r w:rsidRPr="003D175A">
        <w:rPr>
          <w:rFonts w:ascii="Courier New" w:hAnsi="Courier New" w:cs="Courier New"/>
        </w:rPr>
        <w:t>Ethernet.begin</w:t>
      </w:r>
      <w:proofErr w:type="spellEnd"/>
      <w:r w:rsidRPr="003D175A">
        <w:rPr>
          <w:rFonts w:ascii="Courier New" w:hAnsi="Courier New" w:cs="Courier New"/>
        </w:rPr>
        <w:t xml:space="preserve">(mac, </w:t>
      </w:r>
      <w:proofErr w:type="spellStart"/>
      <w:r w:rsidRPr="003D175A">
        <w:rPr>
          <w:rFonts w:ascii="Courier New" w:hAnsi="Courier New" w:cs="Courier New"/>
        </w:rPr>
        <w:t>ip</w:t>
      </w:r>
      <w:proofErr w:type="spellEnd"/>
      <w:r>
        <w:rPr>
          <w:rFonts w:ascii="Courier New" w:hAnsi="Courier New" w:cs="Courier New"/>
        </w:rPr>
        <w:t>, gateway</w:t>
      </w:r>
      <w:r w:rsidRPr="003D175A">
        <w:rPr>
          <w:rFonts w:ascii="Courier New" w:hAnsi="Courier New" w:cs="Courier New"/>
        </w:rPr>
        <w:t>);</w:t>
      </w:r>
      <w:r>
        <w:t xml:space="preserve"> sets the MAC address, IP address, and gateway of the Arduino, but leaves the subnet mask at its default value. To force the Arduino to use a different subnet mask, use the call </w:t>
      </w:r>
    </w:p>
    <w:p w14:paraId="215648A3" w14:textId="62B8BC93" w:rsidR="00C3108C" w:rsidRDefault="00C3108C" w:rsidP="00227C19">
      <w:pPr>
        <w:pStyle w:val="BodyH2"/>
        <w:ind w:left="1440"/>
        <w:rPr>
          <w:rFonts w:ascii="Courier New" w:hAnsi="Courier New" w:cs="Courier New"/>
        </w:rPr>
      </w:pPr>
      <w:r>
        <w:br/>
      </w:r>
      <w:proofErr w:type="spellStart"/>
      <w:r w:rsidRPr="003D175A">
        <w:rPr>
          <w:rFonts w:ascii="Courier New" w:hAnsi="Courier New" w:cs="Courier New"/>
        </w:rPr>
        <w:t>Ethernet.begin</w:t>
      </w:r>
      <w:proofErr w:type="spellEnd"/>
      <w:r w:rsidRPr="003D175A">
        <w:rPr>
          <w:rFonts w:ascii="Courier New" w:hAnsi="Courier New" w:cs="Courier New"/>
        </w:rPr>
        <w:t xml:space="preserve">(mac, </w:t>
      </w:r>
      <w:proofErr w:type="spellStart"/>
      <w:r w:rsidRPr="003D175A">
        <w:rPr>
          <w:rFonts w:ascii="Courier New" w:hAnsi="Courier New" w:cs="Courier New"/>
        </w:rPr>
        <w:t>ip</w:t>
      </w:r>
      <w:proofErr w:type="spellEnd"/>
      <w:r>
        <w:rPr>
          <w:rFonts w:ascii="Courier New" w:hAnsi="Courier New" w:cs="Courier New"/>
        </w:rPr>
        <w:t>, gateway, subnet</w:t>
      </w:r>
      <w:r w:rsidRPr="003D175A">
        <w:rPr>
          <w:rFonts w:ascii="Courier New" w:hAnsi="Courier New" w:cs="Courier New"/>
        </w:rPr>
        <w:t>)</w:t>
      </w:r>
      <w:r>
        <w:rPr>
          <w:rFonts w:ascii="Courier New" w:hAnsi="Courier New" w:cs="Courier New"/>
        </w:rPr>
        <w:t>;</w:t>
      </w:r>
    </w:p>
    <w:p w14:paraId="062D5D4D" w14:textId="011D746A" w:rsidR="00C3108C" w:rsidRDefault="00227C19" w:rsidP="00C3108C">
      <w:pPr>
        <w:pStyle w:val="BodyH2"/>
        <w:ind w:left="1350"/>
      </w:pPr>
      <w:r>
        <w:t>w</w:t>
      </w:r>
      <w:r w:rsidR="00C3108C">
        <w:t xml:space="preserve">here </w:t>
      </w:r>
      <w:r w:rsidR="00C3108C">
        <w:rPr>
          <w:rFonts w:ascii="Courier New" w:hAnsi="Courier New" w:cs="Courier New"/>
        </w:rPr>
        <w:t xml:space="preserve">subnet </w:t>
      </w:r>
      <w:r w:rsidR="00C3108C">
        <w:t xml:space="preserve">is defined as an IP address in the same way that the variable </w:t>
      </w:r>
      <w:proofErr w:type="spellStart"/>
      <w:r w:rsidR="00C3108C" w:rsidRPr="009E7AF8">
        <w:rPr>
          <w:rFonts w:ascii="Courier New" w:hAnsi="Courier New" w:cs="Courier New"/>
        </w:rPr>
        <w:t>ip</w:t>
      </w:r>
      <w:proofErr w:type="spellEnd"/>
      <w:r w:rsidR="00C3108C">
        <w:t xml:space="preserve"> is.</w:t>
      </w:r>
    </w:p>
    <w:p w14:paraId="1560FC69" w14:textId="77777777" w:rsidR="00BB598A" w:rsidRDefault="00BB598A" w:rsidP="00BB598A">
      <w:pPr>
        <w:pStyle w:val="BodyH2"/>
        <w:ind w:left="1368"/>
      </w:pPr>
      <w:r>
        <w:t>Make any adjustments to the code that you feel are necessary and make note</w:t>
      </w:r>
      <w:r w:rsidRPr="00BB598A">
        <w:t xml:space="preserve"> </w:t>
      </w:r>
      <w:r w:rsidR="0012048D">
        <w:t>of those adjustments here</w:t>
      </w:r>
      <w:r w:rsidR="0012048D" w:rsidRPr="0012048D">
        <w:t xml:space="preserve"> </w:t>
      </w:r>
      <w:r w:rsidR="0012048D">
        <w:t>(if you did nothing, then state that you made no changes):</w:t>
      </w:r>
    </w:p>
    <w:p w14:paraId="44C00CC7" w14:textId="18E37EA2" w:rsidR="007E1642" w:rsidRPr="001B13C8" w:rsidRDefault="001B13C8" w:rsidP="00BB598A">
      <w:pPr>
        <w:pStyle w:val="BodyH2"/>
        <w:ind w:left="1368"/>
        <w:rPr>
          <w:color w:val="FF0000"/>
        </w:rPr>
      </w:pPr>
      <w:r>
        <w:rPr>
          <w:color w:val="FF0000"/>
        </w:rPr>
        <w:t>No changes.</w:t>
      </w:r>
    </w:p>
    <w:p w14:paraId="16B716D2" w14:textId="77777777" w:rsidR="0012048D" w:rsidRDefault="0012048D" w:rsidP="00BB598A">
      <w:pPr>
        <w:pStyle w:val="BodyH2"/>
        <w:ind w:left="1368"/>
      </w:pPr>
    </w:p>
    <w:p w14:paraId="08F338AE" w14:textId="77777777" w:rsidR="00BB598A" w:rsidRDefault="00F0371A" w:rsidP="0065152B">
      <w:pPr>
        <w:pStyle w:val="BodyH2"/>
        <w:numPr>
          <w:ilvl w:val="0"/>
          <w:numId w:val="21"/>
        </w:numPr>
      </w:pPr>
      <w:r>
        <w:t xml:space="preserve">The Webserver sketch uses the Ethernet library provided with the Arduino IDE and has many calls to functions in the Ethernet library.  Read through the Webserver sketch and </w:t>
      </w:r>
      <w:r w:rsidR="0078178C">
        <w:t xml:space="preserve">look for </w:t>
      </w:r>
      <w:r>
        <w:t>the different calls to fu</w:t>
      </w:r>
      <w:r w:rsidR="002D5065">
        <w:t>nctions in the Ethernet library.</w:t>
      </w:r>
    </w:p>
    <w:p w14:paraId="5AFB86CD" w14:textId="77777777" w:rsidR="00227C19" w:rsidRDefault="00227C19" w:rsidP="002D5065">
      <w:pPr>
        <w:pStyle w:val="BodyH2"/>
        <w:ind w:left="1368"/>
      </w:pPr>
    </w:p>
    <w:p w14:paraId="0D2B4CED" w14:textId="77777777" w:rsidR="00227C19" w:rsidRDefault="00227C19" w:rsidP="002D5065">
      <w:pPr>
        <w:pStyle w:val="BodyH2"/>
        <w:ind w:left="1368"/>
      </w:pPr>
    </w:p>
    <w:p w14:paraId="28B46001" w14:textId="77777777" w:rsidR="00227C19" w:rsidRDefault="00227C19" w:rsidP="002D5065">
      <w:pPr>
        <w:pStyle w:val="BodyH2"/>
        <w:ind w:left="1368"/>
      </w:pPr>
    </w:p>
    <w:p w14:paraId="198CE7C3" w14:textId="77777777" w:rsidR="00227C19" w:rsidRDefault="00227C19" w:rsidP="002D5065">
      <w:pPr>
        <w:pStyle w:val="BodyH2"/>
        <w:ind w:left="1368"/>
      </w:pPr>
    </w:p>
    <w:p w14:paraId="75D21C23" w14:textId="31EF0B43" w:rsidR="002D5065" w:rsidRDefault="002D5065" w:rsidP="002D5065">
      <w:pPr>
        <w:pStyle w:val="BodyH2"/>
        <w:ind w:left="1368"/>
      </w:pPr>
      <w:r>
        <w:t>What do the following function calls do?</w:t>
      </w:r>
      <w:r w:rsidR="00227C19">
        <w:t xml:space="preserve"> Write a brief comment/summary about each command.</w:t>
      </w:r>
    </w:p>
    <w:p w14:paraId="188E5C02" w14:textId="544CD430" w:rsidR="002D5065" w:rsidRPr="001B13C8" w:rsidRDefault="002D5065" w:rsidP="001B13C8">
      <w:pPr>
        <w:pStyle w:val="BodyH2"/>
        <w:ind w:left="5040" w:hanging="3672"/>
        <w:rPr>
          <w:rFonts w:ascii="Courier New" w:hAnsi="Courier New" w:cs="Courier New"/>
          <w:color w:val="FF0000"/>
        </w:rPr>
      </w:pPr>
      <w:proofErr w:type="spellStart"/>
      <w:r w:rsidRPr="002D5065">
        <w:rPr>
          <w:rFonts w:ascii="Courier New" w:hAnsi="Courier New" w:cs="Courier New"/>
        </w:rPr>
        <w:t>Ethernet.begin</w:t>
      </w:r>
      <w:proofErr w:type="spellEnd"/>
      <w:r w:rsidRPr="002D5065">
        <w:rPr>
          <w:rFonts w:ascii="Courier New" w:hAnsi="Courier New" w:cs="Courier New"/>
        </w:rPr>
        <w:t xml:space="preserve">(mac, </w:t>
      </w:r>
      <w:proofErr w:type="spellStart"/>
      <w:r w:rsidRPr="002D5065">
        <w:rPr>
          <w:rFonts w:ascii="Courier New" w:hAnsi="Courier New" w:cs="Courier New"/>
        </w:rPr>
        <w:t>ip</w:t>
      </w:r>
      <w:proofErr w:type="spellEnd"/>
      <w:r w:rsidRPr="002D5065">
        <w:rPr>
          <w:rFonts w:ascii="Courier New" w:hAnsi="Courier New" w:cs="Courier New"/>
        </w:rPr>
        <w:t>);</w:t>
      </w:r>
      <w:r w:rsidR="001B13C8">
        <w:rPr>
          <w:rFonts w:ascii="Courier New" w:hAnsi="Courier New" w:cs="Courier New"/>
        </w:rPr>
        <w:tab/>
      </w:r>
      <w:r w:rsidR="001B13C8">
        <w:rPr>
          <w:rFonts w:ascii="Courier New" w:hAnsi="Courier New" w:cs="Courier New"/>
          <w:color w:val="FF0000"/>
        </w:rPr>
        <w:t>Starts ethernet connection and server, set MAC and IP</w:t>
      </w:r>
    </w:p>
    <w:p w14:paraId="286C84C8" w14:textId="01709737" w:rsidR="002D5065" w:rsidRPr="001B13C8" w:rsidRDefault="002D5065" w:rsidP="002D5065">
      <w:pPr>
        <w:pStyle w:val="BodyH2"/>
        <w:ind w:left="1368"/>
        <w:rPr>
          <w:rFonts w:ascii="Courier New" w:hAnsi="Courier New" w:cs="Courier New"/>
          <w:color w:val="FF0000"/>
        </w:rPr>
      </w:pPr>
      <w:proofErr w:type="spellStart"/>
      <w:r w:rsidRPr="002D5065">
        <w:rPr>
          <w:rFonts w:ascii="Courier New" w:hAnsi="Courier New" w:cs="Courier New"/>
        </w:rPr>
        <w:t>Ethernet.begin</w:t>
      </w:r>
      <w:proofErr w:type="spellEnd"/>
      <w:r w:rsidRPr="002D5065">
        <w:rPr>
          <w:rFonts w:ascii="Courier New" w:hAnsi="Courier New" w:cs="Courier New"/>
        </w:rPr>
        <w:t>(mac);</w:t>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Starts ethernet connection and server, set MAC</w:t>
      </w:r>
    </w:p>
    <w:p w14:paraId="662EAE24" w14:textId="75E0546E" w:rsidR="002D5065" w:rsidRPr="002D5065" w:rsidRDefault="002D5065" w:rsidP="002D5065">
      <w:pPr>
        <w:pStyle w:val="BodyH2"/>
        <w:ind w:left="1368"/>
        <w:rPr>
          <w:rFonts w:ascii="Courier New" w:hAnsi="Courier New" w:cs="Courier New"/>
        </w:rPr>
      </w:pPr>
      <w:proofErr w:type="spellStart"/>
      <w:proofErr w:type="gramStart"/>
      <w:r w:rsidRPr="002D5065">
        <w:rPr>
          <w:rFonts w:ascii="Courier New" w:hAnsi="Courier New" w:cs="Courier New"/>
        </w:rPr>
        <w:t>server.begin</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sidRPr="001B13C8">
        <w:rPr>
          <w:rFonts w:ascii="Courier New" w:hAnsi="Courier New" w:cs="Courier New"/>
          <w:color w:val="FF0000"/>
        </w:rPr>
        <w:t>Start server</w:t>
      </w:r>
    </w:p>
    <w:p w14:paraId="27DB91D7" w14:textId="43E0279E" w:rsidR="002D5065" w:rsidRPr="001B13C8" w:rsidRDefault="002D5065" w:rsidP="001B13C8">
      <w:pPr>
        <w:pStyle w:val="BodyH2"/>
        <w:ind w:left="5040" w:hanging="3672"/>
        <w:rPr>
          <w:rFonts w:ascii="Courier New" w:hAnsi="Courier New" w:cs="Courier New"/>
          <w:color w:val="FF0000"/>
        </w:rPr>
      </w:pPr>
      <w:proofErr w:type="spellStart"/>
      <w:proofErr w:type="gramStart"/>
      <w:r w:rsidRPr="002D5065">
        <w:rPr>
          <w:rFonts w:ascii="Courier New" w:hAnsi="Courier New" w:cs="Courier New"/>
        </w:rPr>
        <w:t>server.available</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color w:val="FF0000"/>
        </w:rPr>
        <w:t>Get connected client that has data available for reading</w:t>
      </w:r>
    </w:p>
    <w:p w14:paraId="2D76BB20" w14:textId="4767AA8A" w:rsidR="002D5065" w:rsidRPr="001B13C8" w:rsidRDefault="002D5065" w:rsidP="002D5065">
      <w:pPr>
        <w:pStyle w:val="BodyH2"/>
        <w:ind w:left="1368"/>
        <w:rPr>
          <w:rFonts w:ascii="Courier New" w:hAnsi="Courier New" w:cs="Courier New"/>
          <w:color w:val="FF0000"/>
        </w:rPr>
      </w:pPr>
      <w:proofErr w:type="spellStart"/>
      <w:proofErr w:type="gramStart"/>
      <w:r w:rsidRPr="002D5065">
        <w:rPr>
          <w:rFonts w:ascii="Courier New" w:hAnsi="Courier New" w:cs="Courier New"/>
        </w:rPr>
        <w:t>client.read</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Read data from client</w:t>
      </w:r>
    </w:p>
    <w:p w14:paraId="3EF5822F" w14:textId="75D1C57D" w:rsidR="002D5065" w:rsidRPr="001B13C8" w:rsidRDefault="002D5065" w:rsidP="002D5065">
      <w:pPr>
        <w:pStyle w:val="BodyH2"/>
        <w:ind w:left="1368"/>
        <w:rPr>
          <w:rFonts w:ascii="Courier New" w:hAnsi="Courier New" w:cs="Courier New"/>
          <w:color w:val="FF0000"/>
        </w:rPr>
      </w:pPr>
      <w:proofErr w:type="spellStart"/>
      <w:proofErr w:type="gramStart"/>
      <w:r w:rsidRPr="002D5065">
        <w:rPr>
          <w:rFonts w:ascii="Courier New" w:hAnsi="Courier New" w:cs="Courier New"/>
        </w:rPr>
        <w:t>client.println</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Print data from client followed by new line</w:t>
      </w:r>
    </w:p>
    <w:p w14:paraId="6B900A75" w14:textId="598CBC8D" w:rsidR="002D5065" w:rsidRPr="001B13C8" w:rsidRDefault="002D5065" w:rsidP="002D5065">
      <w:pPr>
        <w:pStyle w:val="BodyH2"/>
        <w:ind w:left="1368"/>
        <w:rPr>
          <w:rFonts w:ascii="Courier New" w:hAnsi="Courier New" w:cs="Courier New"/>
          <w:color w:val="FF0000"/>
        </w:rPr>
      </w:pPr>
      <w:proofErr w:type="spellStart"/>
      <w:r w:rsidRPr="002D5065">
        <w:rPr>
          <w:rFonts w:ascii="Courier New" w:hAnsi="Courier New" w:cs="Courier New"/>
        </w:rPr>
        <w:t>client.</w:t>
      </w:r>
      <w:proofErr w:type="gramStart"/>
      <w:r w:rsidRPr="002D5065">
        <w:rPr>
          <w:rFonts w:ascii="Courier New" w:hAnsi="Courier New" w:cs="Courier New"/>
        </w:rPr>
        <w:t>print</w:t>
      </w:r>
      <w:proofErr w:type="spellEnd"/>
      <w:r w:rsidRPr="002D5065">
        <w:rPr>
          <w:rFonts w:ascii="Courier New" w:hAnsi="Courier New" w:cs="Courier New"/>
        </w:rPr>
        <w:t>(</w:t>
      </w:r>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Print data from client</w:t>
      </w:r>
    </w:p>
    <w:p w14:paraId="0FEE0BFD" w14:textId="42871F2F" w:rsidR="002D5065" w:rsidRPr="001B13C8" w:rsidRDefault="002D5065" w:rsidP="002D5065">
      <w:pPr>
        <w:pStyle w:val="BodyH2"/>
        <w:ind w:left="1368"/>
        <w:rPr>
          <w:rFonts w:ascii="Courier New" w:hAnsi="Courier New" w:cs="Courier New"/>
          <w:color w:val="FF0000"/>
        </w:rPr>
      </w:pPr>
      <w:proofErr w:type="spellStart"/>
      <w:proofErr w:type="gramStart"/>
      <w:r w:rsidRPr="002D5065">
        <w:rPr>
          <w:rFonts w:ascii="Courier New" w:hAnsi="Courier New" w:cs="Courier New"/>
        </w:rPr>
        <w:t>client.stop</w:t>
      </w:r>
      <w:proofErr w:type="spellEnd"/>
      <w:proofErr w:type="gramEnd"/>
      <w:r w:rsidRPr="002D5065">
        <w:rPr>
          <w:rFonts w:ascii="Courier New" w:hAnsi="Courier New" w:cs="Courier New"/>
        </w:rPr>
        <w:t>();</w:t>
      </w:r>
      <w:r w:rsidR="001B13C8">
        <w:rPr>
          <w:rFonts w:ascii="Courier New" w:hAnsi="Courier New" w:cs="Courier New"/>
        </w:rPr>
        <w:tab/>
      </w:r>
      <w:r w:rsidR="001B13C8">
        <w:rPr>
          <w:rFonts w:ascii="Courier New" w:hAnsi="Courier New" w:cs="Courier New"/>
        </w:rPr>
        <w:tab/>
      </w:r>
      <w:r w:rsidR="001B13C8">
        <w:rPr>
          <w:rFonts w:ascii="Courier New" w:hAnsi="Courier New" w:cs="Courier New"/>
        </w:rPr>
        <w:tab/>
      </w:r>
      <w:r w:rsidR="001B13C8">
        <w:rPr>
          <w:rFonts w:ascii="Courier New" w:hAnsi="Courier New" w:cs="Courier New"/>
          <w:color w:val="FF0000"/>
        </w:rPr>
        <w:t>Disconnect client</w:t>
      </w:r>
    </w:p>
    <w:p w14:paraId="3A4EA886" w14:textId="77777777" w:rsidR="002D5065" w:rsidRDefault="002D5065" w:rsidP="002D5065">
      <w:pPr>
        <w:pStyle w:val="BodyH2"/>
        <w:ind w:left="1368"/>
      </w:pPr>
    </w:p>
    <w:p w14:paraId="76A3FEAF" w14:textId="77777777" w:rsidR="00180F0E" w:rsidRDefault="00180F0E" w:rsidP="0065152B">
      <w:pPr>
        <w:pStyle w:val="BodyH2"/>
        <w:numPr>
          <w:ilvl w:val="0"/>
          <w:numId w:val="21"/>
        </w:numPr>
      </w:pPr>
      <w:r>
        <w:t>Configur</w:t>
      </w:r>
      <w:r w:rsidR="003350A3">
        <w:t>e a network like this using the wireless ISR, your computer, and your Arduino</w:t>
      </w:r>
      <w:r w:rsidR="004868F0">
        <w:t xml:space="preserve"> (you don’t need to connect to the WAN for this part of the lab)</w:t>
      </w:r>
      <w:r>
        <w:t>:</w:t>
      </w:r>
    </w:p>
    <w:p w14:paraId="0C6E6FE5" w14:textId="5E29D536" w:rsidR="00180F0E" w:rsidRDefault="006E370F" w:rsidP="006E370F">
      <w:pPr>
        <w:pStyle w:val="BodyH2"/>
        <w:jc w:val="center"/>
      </w:pPr>
      <w:r>
        <w:rPr>
          <w:noProof/>
        </w:rPr>
        <w:drawing>
          <wp:inline distT="0" distB="0" distL="0" distR="0" wp14:anchorId="3FB30485" wp14:editId="51C13D5B">
            <wp:extent cx="2636368" cy="15144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636146" cy="1514362"/>
                    </a:xfrm>
                    <a:prstGeom prst="rect">
                      <a:avLst/>
                    </a:prstGeom>
                    <a:noFill/>
                    <a:ln w="9525">
                      <a:noFill/>
                      <a:miter lim="800000"/>
                      <a:headEnd/>
                      <a:tailEnd/>
                    </a:ln>
                  </pic:spPr>
                </pic:pic>
              </a:graphicData>
            </a:graphic>
          </wp:inline>
        </w:drawing>
      </w:r>
    </w:p>
    <w:p w14:paraId="05E572FB" w14:textId="219B16F4" w:rsidR="00626E07" w:rsidRDefault="00626E07" w:rsidP="00626E07">
      <w:pPr>
        <w:pStyle w:val="BodyH2"/>
        <w:ind w:left="1368"/>
      </w:pPr>
      <w:r>
        <w:t>Using the USB network adapter to connect your computer to the ISR.  You will need to configure the ISR and your computer so that you will be able to communicate with the Arduino.</w:t>
      </w:r>
    </w:p>
    <w:p w14:paraId="03C76276" w14:textId="77777777" w:rsidR="00385E27" w:rsidRDefault="0062176D" w:rsidP="0065152B">
      <w:pPr>
        <w:pStyle w:val="BodyH2"/>
        <w:numPr>
          <w:ilvl w:val="0"/>
          <w:numId w:val="21"/>
        </w:numPr>
      </w:pPr>
      <w:r>
        <w:t xml:space="preserve">Upload the </w:t>
      </w:r>
      <w:r w:rsidR="003350A3">
        <w:t xml:space="preserve">Webserver </w:t>
      </w:r>
      <w:r>
        <w:t>code to your Arduino board</w:t>
      </w:r>
    </w:p>
    <w:p w14:paraId="1318FA2C" w14:textId="55CC4D48" w:rsidR="0062176D" w:rsidRDefault="0062176D" w:rsidP="0065152B">
      <w:pPr>
        <w:pStyle w:val="BodyH2"/>
        <w:numPr>
          <w:ilvl w:val="0"/>
          <w:numId w:val="21"/>
        </w:numPr>
      </w:pPr>
      <w:r>
        <w:t xml:space="preserve">Open up a browser and connect to the Arduino board.  Use the URL </w:t>
      </w:r>
      <w:hyperlink w:history="1">
        <w:r w:rsidR="00BC20E1" w:rsidRPr="00F71D94">
          <w:rPr>
            <w:rStyle w:val="Hyperlink"/>
          </w:rPr>
          <w:t>http://&lt;ipaddress_of_board&gt;</w:t>
        </w:r>
      </w:hyperlink>
      <w:r>
        <w:t xml:space="preserve">. </w:t>
      </w:r>
    </w:p>
    <w:p w14:paraId="40423164" w14:textId="77777777" w:rsidR="00CC3A9C" w:rsidRDefault="00CC3A9C" w:rsidP="0065152B">
      <w:pPr>
        <w:pStyle w:val="BodyH2"/>
        <w:numPr>
          <w:ilvl w:val="0"/>
          <w:numId w:val="21"/>
        </w:numPr>
      </w:pPr>
      <w:r>
        <w:t>Change the Arduino code so that the webpage displays something more personal.  E.g.:</w:t>
      </w:r>
    </w:p>
    <w:p w14:paraId="77B1D370" w14:textId="3A8FC8E1" w:rsidR="00FD77D6" w:rsidRPr="00FD77D6" w:rsidRDefault="00FD77D6" w:rsidP="00227C19">
      <w:pPr>
        <w:pStyle w:val="BodyH2"/>
        <w:ind w:left="1368"/>
        <w:rPr>
          <w:b/>
          <w:sz w:val="24"/>
          <w:szCs w:val="24"/>
        </w:rPr>
      </w:pPr>
      <w:r w:rsidRPr="00FD77D6">
        <w:rPr>
          <w:b/>
          <w:sz w:val="24"/>
          <w:szCs w:val="24"/>
        </w:rPr>
        <w:t>Welcome to &lt;</w:t>
      </w:r>
      <w:proofErr w:type="spellStart"/>
      <w:r w:rsidRPr="00FD77D6">
        <w:rPr>
          <w:b/>
          <w:sz w:val="24"/>
          <w:szCs w:val="24"/>
        </w:rPr>
        <w:t>Your_Name</w:t>
      </w:r>
      <w:proofErr w:type="spellEnd"/>
      <w:r w:rsidRPr="00FD77D6">
        <w:rPr>
          <w:b/>
          <w:sz w:val="24"/>
          <w:szCs w:val="24"/>
        </w:rPr>
        <w:t>&gt;’s Arduino Webserver</w:t>
      </w:r>
    </w:p>
    <w:p w14:paraId="0D089E57" w14:textId="7C37BCD3" w:rsidR="007414CA" w:rsidRDefault="00CC3A9C" w:rsidP="00227C19">
      <w:pPr>
        <w:pStyle w:val="BodyH2"/>
        <w:numPr>
          <w:ilvl w:val="0"/>
          <w:numId w:val="21"/>
        </w:numPr>
      </w:pPr>
      <w:r>
        <w:t>Upload the code to the Arduino, reconnect to the webserver with your browser and show your new webpage to your instructor.</w:t>
      </w:r>
      <w:r w:rsidR="008D3E2C">
        <w:t xml:space="preserve"> Take a screen shot of your browser connecting to the Arduino webserver</w:t>
      </w:r>
      <w:r w:rsidR="003350A3">
        <w:t xml:space="preserve"> and paste it here:</w:t>
      </w:r>
      <w:r w:rsidR="0005455D" w:rsidRPr="0005455D">
        <w:rPr>
          <w:rFonts w:ascii="Courier New" w:hAnsi="Courier New" w:cs="Courier New"/>
          <w:noProof/>
          <w:color w:val="FF0000"/>
        </w:rPr>
        <w:t xml:space="preserve"> </w:t>
      </w:r>
    </w:p>
    <w:p w14:paraId="0995A0CD" w14:textId="0153EB02" w:rsidR="00ED2673" w:rsidRDefault="0005455D" w:rsidP="00ED2673">
      <w:r>
        <w:rPr>
          <w:rFonts w:ascii="Courier New" w:hAnsi="Courier New" w:cs="Courier New"/>
          <w:noProof/>
          <w:color w:val="FF0000"/>
        </w:rPr>
        <w:drawing>
          <wp:anchor distT="0" distB="0" distL="114300" distR="114300" simplePos="0" relativeHeight="251661312" behindDoc="0" locked="0" layoutInCell="1" allowOverlap="1" wp14:anchorId="5C5F9911" wp14:editId="7B5675DB">
            <wp:simplePos x="0" y="0"/>
            <wp:positionH relativeFrom="column">
              <wp:posOffset>457200</wp:posOffset>
            </wp:positionH>
            <wp:positionV relativeFrom="paragraph">
              <wp:posOffset>124460</wp:posOffset>
            </wp:positionV>
            <wp:extent cx="6273165" cy="1345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165" cy="1345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69AEF" w14:textId="4ECDA05C" w:rsidR="008F3962" w:rsidRDefault="00AF6018" w:rsidP="00AF11FE">
      <w:pPr>
        <w:pStyle w:val="Heading2"/>
      </w:pPr>
      <w:r>
        <w:lastRenderedPageBreak/>
        <w:t>DHCP</w:t>
      </w:r>
    </w:p>
    <w:p w14:paraId="4BB2A115" w14:textId="77777777" w:rsidR="00AF6018" w:rsidRDefault="00AF6018" w:rsidP="00AF6018">
      <w:pPr>
        <w:pStyle w:val="BodyH2"/>
      </w:pPr>
      <w:r>
        <w:t xml:space="preserve">The Ethernet library </w:t>
      </w:r>
      <w:r w:rsidR="00237147">
        <w:t xml:space="preserve">also provides support for the Arduino to obtain all of its IP information automatically using DHCP. To do this requires a call to the </w:t>
      </w:r>
      <w:proofErr w:type="spellStart"/>
      <w:r w:rsidR="00237147" w:rsidRPr="00237147">
        <w:rPr>
          <w:rFonts w:ascii="Courier New" w:hAnsi="Courier New" w:cs="Courier New"/>
        </w:rPr>
        <w:t>Ethernet.begin</w:t>
      </w:r>
      <w:proofErr w:type="spellEnd"/>
      <w:r w:rsidR="00237147">
        <w:t xml:space="preserve"> function with only the MAC address as an input:</w:t>
      </w:r>
    </w:p>
    <w:p w14:paraId="1EDA8FCD" w14:textId="77777777" w:rsidR="00237147" w:rsidRPr="00237147" w:rsidRDefault="00237147" w:rsidP="00AF6018">
      <w:pPr>
        <w:pStyle w:val="BodyH2"/>
        <w:rPr>
          <w:rFonts w:ascii="Courier New" w:hAnsi="Courier New" w:cs="Courier New"/>
        </w:rPr>
      </w:pPr>
      <w:proofErr w:type="spellStart"/>
      <w:r w:rsidRPr="00237147">
        <w:rPr>
          <w:rFonts w:ascii="Courier New" w:hAnsi="Courier New" w:cs="Courier New"/>
        </w:rPr>
        <w:t>Ethernet.begin</w:t>
      </w:r>
      <w:proofErr w:type="spellEnd"/>
      <w:r w:rsidRPr="00237147">
        <w:rPr>
          <w:rFonts w:ascii="Courier New" w:hAnsi="Courier New" w:cs="Courier New"/>
        </w:rPr>
        <w:t>(mac);</w:t>
      </w:r>
    </w:p>
    <w:p w14:paraId="41CB77E6" w14:textId="77777777" w:rsidR="00FD77D6" w:rsidRDefault="00FD77D6" w:rsidP="00FD77D6">
      <w:pPr>
        <w:pStyle w:val="ListParagraph"/>
      </w:pPr>
    </w:p>
    <w:p w14:paraId="35C396E2" w14:textId="77777777" w:rsidR="00237147" w:rsidRDefault="00237147" w:rsidP="0065152B">
      <w:pPr>
        <w:pStyle w:val="BodyH2"/>
        <w:numPr>
          <w:ilvl w:val="0"/>
          <w:numId w:val="22"/>
        </w:numPr>
        <w:ind w:left="1350"/>
      </w:pPr>
      <w:r>
        <w:t>Change the webserver code so that it uses DHCP to set up the IP address, subnet mask and gateway of the Arduino.</w:t>
      </w:r>
    </w:p>
    <w:p w14:paraId="71E141DD" w14:textId="77777777" w:rsidR="00237147" w:rsidRDefault="00237147" w:rsidP="00227C19">
      <w:pPr>
        <w:pStyle w:val="BodyH2"/>
        <w:spacing w:before="0"/>
        <w:ind w:left="630" w:firstLine="720"/>
      </w:pPr>
      <w:r>
        <w:t>Why do you not need to set the IP Address, subnet mask and default gateway this time?</w:t>
      </w:r>
    </w:p>
    <w:p w14:paraId="69A8BDF5" w14:textId="0BCF01E0" w:rsidR="00237147" w:rsidRPr="00523D70" w:rsidRDefault="00523D70" w:rsidP="00237147">
      <w:pPr>
        <w:pStyle w:val="BodyH2"/>
        <w:rPr>
          <w:color w:val="FF0000"/>
        </w:rPr>
      </w:pPr>
      <w:r>
        <w:rPr>
          <w:color w:val="FF0000"/>
        </w:rPr>
        <w:t>I did this from the start, it obtains the IP, SNM, and gateway from the router using DHCP</w:t>
      </w:r>
    </w:p>
    <w:p w14:paraId="6E603744" w14:textId="7C35198B" w:rsidR="00227C19" w:rsidRDefault="00227C19" w:rsidP="00237147">
      <w:pPr>
        <w:pStyle w:val="BodyH2"/>
      </w:pPr>
    </w:p>
    <w:p w14:paraId="1C21F4CA" w14:textId="77777777" w:rsidR="00227C19" w:rsidRDefault="00227C19" w:rsidP="00237147">
      <w:pPr>
        <w:pStyle w:val="BodyH2"/>
      </w:pPr>
    </w:p>
    <w:p w14:paraId="098C57D1" w14:textId="77777777" w:rsidR="002E7CB2" w:rsidRDefault="00FD77D6" w:rsidP="0065152B">
      <w:pPr>
        <w:pStyle w:val="BodyH2"/>
        <w:numPr>
          <w:ilvl w:val="0"/>
          <w:numId w:val="22"/>
        </w:numPr>
        <w:ind w:left="1350"/>
      </w:pPr>
      <w:r>
        <w:t>Determine the following pieces of information about your Arduino board:</w:t>
      </w:r>
    </w:p>
    <w:p w14:paraId="1243491C" w14:textId="77777777" w:rsidR="00227C19" w:rsidRDefault="00227C19" w:rsidP="00FD77D6">
      <w:pPr>
        <w:pStyle w:val="BodyH2"/>
        <w:spacing w:before="0"/>
        <w:ind w:left="1368"/>
      </w:pPr>
    </w:p>
    <w:p w14:paraId="6811B168" w14:textId="6C5317A3" w:rsidR="00FD77D6" w:rsidRPr="00523D70" w:rsidRDefault="00FD77D6" w:rsidP="00FD77D6">
      <w:pPr>
        <w:pStyle w:val="BodyH2"/>
        <w:spacing w:before="0"/>
        <w:ind w:left="1368"/>
        <w:rPr>
          <w:color w:val="FF0000"/>
        </w:rPr>
      </w:pPr>
      <w:r>
        <w:t>MAC address:</w:t>
      </w:r>
      <w:r w:rsidR="00523D70">
        <w:rPr>
          <w:color w:val="FF0000"/>
        </w:rPr>
        <w:tab/>
      </w:r>
      <w:r w:rsidR="00523D70" w:rsidRPr="00523D70">
        <w:rPr>
          <w:color w:val="FF0000"/>
        </w:rPr>
        <w:t>0x90, 0xA2, 0xDA, 0x00, 0x7C, 0x74</w:t>
      </w:r>
    </w:p>
    <w:p w14:paraId="7768A490" w14:textId="77777777" w:rsidR="00227C19" w:rsidRDefault="00227C19" w:rsidP="00FD77D6">
      <w:pPr>
        <w:pStyle w:val="BodyH2"/>
        <w:spacing w:before="0"/>
        <w:ind w:left="1368"/>
      </w:pPr>
    </w:p>
    <w:p w14:paraId="09CFE3BD" w14:textId="5E49063A" w:rsidR="00FD77D6" w:rsidRPr="00523D70" w:rsidRDefault="00FD77D6" w:rsidP="00FD77D6">
      <w:pPr>
        <w:pStyle w:val="BodyH2"/>
        <w:spacing w:before="0"/>
        <w:ind w:left="1368"/>
        <w:rPr>
          <w:color w:val="FF0000"/>
        </w:rPr>
      </w:pPr>
      <w:r>
        <w:t>IP Address:</w:t>
      </w:r>
      <w:r w:rsidR="00523D70">
        <w:tab/>
      </w:r>
      <w:r w:rsidR="00523D70">
        <w:rPr>
          <w:color w:val="FF0000"/>
        </w:rPr>
        <w:t>192.168.0.101</w:t>
      </w:r>
    </w:p>
    <w:p w14:paraId="77D696D5" w14:textId="77777777" w:rsidR="00227C19" w:rsidRDefault="00227C19" w:rsidP="00FD77D6">
      <w:pPr>
        <w:pStyle w:val="BodyH2"/>
        <w:spacing w:before="0"/>
        <w:ind w:left="1368"/>
      </w:pPr>
    </w:p>
    <w:p w14:paraId="07606DEE" w14:textId="23CB5A25" w:rsidR="00FD77D6" w:rsidRDefault="00FD77D6" w:rsidP="00FD77D6">
      <w:pPr>
        <w:pStyle w:val="BodyH2"/>
        <w:spacing w:before="0"/>
        <w:ind w:left="1368"/>
      </w:pPr>
      <w:r>
        <w:t>Subnet Mask:</w:t>
      </w:r>
      <w:r w:rsidR="00523D70">
        <w:tab/>
      </w:r>
      <w:r w:rsidR="00523D70" w:rsidRPr="00523D70">
        <w:rPr>
          <w:color w:val="FF0000"/>
        </w:rPr>
        <w:t>255.255.255.0</w:t>
      </w:r>
    </w:p>
    <w:p w14:paraId="1467E141" w14:textId="77777777" w:rsidR="00227C19" w:rsidRDefault="00227C19" w:rsidP="00FD77D6">
      <w:pPr>
        <w:pStyle w:val="BodyH2"/>
        <w:spacing w:before="0"/>
        <w:ind w:left="1368"/>
      </w:pPr>
    </w:p>
    <w:p w14:paraId="1965F3A4" w14:textId="367FFC5F" w:rsidR="00FD77D6" w:rsidRPr="00523D70" w:rsidRDefault="00FD77D6" w:rsidP="00FD77D6">
      <w:pPr>
        <w:pStyle w:val="BodyH2"/>
        <w:spacing w:before="0"/>
        <w:ind w:left="1368"/>
        <w:rPr>
          <w:color w:val="FF0000"/>
        </w:rPr>
      </w:pPr>
      <w:r>
        <w:t>Default Gateway:</w:t>
      </w:r>
      <w:r w:rsidR="00523D70">
        <w:tab/>
      </w:r>
      <w:r w:rsidR="00523D70">
        <w:rPr>
          <w:color w:val="FF0000"/>
        </w:rPr>
        <w:t>192.168.0.1</w:t>
      </w:r>
    </w:p>
    <w:p w14:paraId="7740AC8C" w14:textId="77777777" w:rsidR="002E7CB2" w:rsidRDefault="002E7CB2" w:rsidP="00FD77D6">
      <w:pPr>
        <w:pStyle w:val="BodyH2"/>
        <w:ind w:left="1350"/>
      </w:pPr>
      <w:bookmarkStart w:id="0" w:name="_GoBack"/>
      <w:bookmarkEnd w:id="0"/>
    </w:p>
    <w:p w14:paraId="07286C20" w14:textId="77777777" w:rsidR="00B3124C" w:rsidRDefault="00B3124C" w:rsidP="00206F4F">
      <w:pPr>
        <w:pStyle w:val="BodyH2"/>
      </w:pPr>
    </w:p>
    <w:p w14:paraId="2188E309" w14:textId="77777777" w:rsidR="00F854D3" w:rsidRDefault="00F854D3" w:rsidP="004326B2">
      <w:pPr>
        <w:pStyle w:val="Heading2"/>
      </w:pPr>
      <w:r>
        <w:t xml:space="preserve">Ethernet </w:t>
      </w:r>
      <w:r w:rsidR="00DA62DA">
        <w:t>–</w:t>
      </w:r>
      <w:r>
        <w:t xml:space="preserve"> </w:t>
      </w:r>
      <w:proofErr w:type="spellStart"/>
      <w:r>
        <w:t>UdpNTPClient</w:t>
      </w:r>
      <w:proofErr w:type="spellEnd"/>
    </w:p>
    <w:p w14:paraId="1B7A93C8" w14:textId="77777777" w:rsidR="00DA62DA" w:rsidRDefault="00DA62DA" w:rsidP="0065152B">
      <w:pPr>
        <w:pStyle w:val="BodyH2"/>
        <w:numPr>
          <w:ilvl w:val="0"/>
          <w:numId w:val="23"/>
        </w:numPr>
      </w:pPr>
      <w:r>
        <w:t xml:space="preserve">Start the Arduino program, and open the </w:t>
      </w:r>
      <w:proofErr w:type="spellStart"/>
      <w:r>
        <w:t>UdpNtpClient</w:t>
      </w:r>
      <w:proofErr w:type="spellEnd"/>
      <w:r>
        <w:t xml:space="preserve"> sketch under </w:t>
      </w:r>
      <w:proofErr w:type="spellStart"/>
      <w:r>
        <w:t>File→Examples→Ethernet</w:t>
      </w:r>
      <w:proofErr w:type="spellEnd"/>
      <w:r>
        <w:t>→</w:t>
      </w:r>
      <w:r w:rsidRPr="00DA62DA">
        <w:t xml:space="preserve"> </w:t>
      </w:r>
      <w:proofErr w:type="spellStart"/>
      <w:r>
        <w:t>UdpNtpClient</w:t>
      </w:r>
      <w:proofErr w:type="spellEnd"/>
      <w:r w:rsidR="008D7DFB">
        <w:t>.</w:t>
      </w:r>
    </w:p>
    <w:p w14:paraId="48842C62" w14:textId="77777777" w:rsidR="00E1307E" w:rsidRDefault="00C76204" w:rsidP="00E1307E">
      <w:pPr>
        <w:pStyle w:val="BodyH2"/>
        <w:numPr>
          <w:ilvl w:val="0"/>
          <w:numId w:val="23"/>
        </w:numPr>
      </w:pPr>
      <w:r>
        <w:t>The example sketches are read-only, so save the sketch to your own folder so that you can save any changes that you make.</w:t>
      </w:r>
    </w:p>
    <w:p w14:paraId="11A78572" w14:textId="77777777" w:rsidR="00E1307E" w:rsidRDefault="00E1307E" w:rsidP="00E1307E">
      <w:pPr>
        <w:pStyle w:val="BodyH2"/>
      </w:pPr>
    </w:p>
    <w:p w14:paraId="62B711B9" w14:textId="77777777" w:rsidR="00E1307E" w:rsidRDefault="00E1307E" w:rsidP="00E1307E">
      <w:pPr>
        <w:pStyle w:val="BodyH2"/>
        <w:numPr>
          <w:ilvl w:val="0"/>
          <w:numId w:val="23"/>
        </w:numPr>
      </w:pPr>
      <w:r>
        <w:t>Configure a network like this using the ISR, a computer, and an Arduino. Connect the WAN side of the ISR to the OC network (Ethernet cable labelled “WAN”)</w:t>
      </w:r>
    </w:p>
    <w:p w14:paraId="242FBF99" w14:textId="2BA4404B" w:rsidR="00E1307E" w:rsidRDefault="00E71368" w:rsidP="00E1307E">
      <w:pPr>
        <w:pStyle w:val="BodyH2"/>
        <w:jc w:val="center"/>
      </w:pPr>
      <w:r>
        <w:rPr>
          <w:noProof/>
        </w:rPr>
        <mc:AlternateContent>
          <mc:Choice Requires="wps">
            <w:drawing>
              <wp:anchor distT="0" distB="0" distL="114300" distR="114300" simplePos="0" relativeHeight="251660288" behindDoc="0" locked="0" layoutInCell="1" allowOverlap="1" wp14:anchorId="528B5E38" wp14:editId="52CD5E37">
                <wp:simplePos x="0" y="0"/>
                <wp:positionH relativeFrom="column">
                  <wp:posOffset>2645410</wp:posOffset>
                </wp:positionH>
                <wp:positionV relativeFrom="paragraph">
                  <wp:posOffset>1133475</wp:posOffset>
                </wp:positionV>
                <wp:extent cx="462915" cy="0"/>
                <wp:effectExtent l="16510" t="15875" r="28575" b="2222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2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825F25A" id="AutoShape 3" o:spid="_x0000_s1026" type="#_x0000_t32" style="position:absolute;margin-left:208.3pt;margin-top:89.25pt;width:36.4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"/>
            </w:pict>
          </mc:Fallback>
        </mc:AlternateContent>
      </w:r>
      <w:r w:rsidR="00E1307E">
        <w:rPr>
          <w:noProof/>
        </w:rPr>
        <w:drawing>
          <wp:inline distT="0" distB="0" distL="0" distR="0" wp14:anchorId="47AA73D8" wp14:editId="712AF5B7">
            <wp:extent cx="701160" cy="166814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srcRect r="84060"/>
                    <a:stretch/>
                  </pic:blipFill>
                  <pic:spPr bwMode="auto">
                    <a:xfrm>
                      <a:off x="0" y="0"/>
                      <a:ext cx="701319" cy="1668523"/>
                    </a:xfrm>
                    <a:prstGeom prst="rect">
                      <a:avLst/>
                    </a:prstGeom>
                    <a:noFill/>
                    <a:ln>
                      <a:noFill/>
                    </a:ln>
                    <a:extLst>
                      <a:ext uri="{53640926-AAD7-44D8-BBD7-CCE9431645EC}">
                        <a14:shadowObscured xmlns:a14="http://schemas.microsoft.com/office/drawing/2010/main"/>
                      </a:ext>
                    </a:extLst>
                  </pic:spPr>
                </pic:pic>
              </a:graphicData>
            </a:graphic>
          </wp:inline>
        </w:drawing>
      </w:r>
      <w:r w:rsidR="00E1307E">
        <w:rPr>
          <w:noProof/>
        </w:rPr>
        <w:drawing>
          <wp:inline distT="0" distB="0" distL="0" distR="0" wp14:anchorId="18215BED" wp14:editId="52D0630C">
            <wp:extent cx="2636368" cy="151449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636146" cy="1514362"/>
                    </a:xfrm>
                    <a:prstGeom prst="rect">
                      <a:avLst/>
                    </a:prstGeom>
                    <a:noFill/>
                    <a:ln w="9525">
                      <a:noFill/>
                      <a:miter lim="800000"/>
                      <a:headEnd/>
                      <a:tailEnd/>
                    </a:ln>
                  </pic:spPr>
                </pic:pic>
              </a:graphicData>
            </a:graphic>
          </wp:inline>
        </w:drawing>
      </w:r>
    </w:p>
    <w:p w14:paraId="56D61ECE" w14:textId="77777777" w:rsidR="001E0A89" w:rsidRDefault="001E0A89" w:rsidP="001E0A89">
      <w:pPr>
        <w:pStyle w:val="BodyH2"/>
        <w:jc w:val="center"/>
      </w:pPr>
    </w:p>
    <w:p w14:paraId="6F68B6F3" w14:textId="77777777" w:rsidR="001E0A89" w:rsidRDefault="001E0A89" w:rsidP="001E0A89">
      <w:pPr>
        <w:pStyle w:val="BodyH2"/>
        <w:ind w:left="1368"/>
      </w:pPr>
    </w:p>
    <w:p w14:paraId="1F3F7A9F" w14:textId="77777777" w:rsidR="008D7DFB" w:rsidRDefault="008D7DFB" w:rsidP="0065152B">
      <w:pPr>
        <w:pStyle w:val="BodyH2"/>
        <w:numPr>
          <w:ilvl w:val="0"/>
          <w:numId w:val="23"/>
        </w:numPr>
      </w:pPr>
      <w:r>
        <w:t>Read through the code</w:t>
      </w:r>
      <w:r w:rsidR="00C76204">
        <w:t>, change the IP address, MAC address, default gateway and subnet mask if required and then upload the sketch to your Arduino</w:t>
      </w:r>
      <w:r>
        <w:t>.  What does this sketch do?</w:t>
      </w:r>
    </w:p>
    <w:p w14:paraId="614FE06E" w14:textId="7EEB779F" w:rsidR="008D7DFB" w:rsidRPr="00523D70" w:rsidRDefault="00523D70" w:rsidP="008D7DFB">
      <w:pPr>
        <w:pStyle w:val="BodyH2"/>
        <w:ind w:left="1368"/>
        <w:rPr>
          <w:color w:val="FF0000"/>
        </w:rPr>
      </w:pPr>
      <w:r>
        <w:rPr>
          <w:color w:val="FF0000"/>
        </w:rPr>
        <w:t>Sends and receives NTP packets of information via UDP</w:t>
      </w:r>
    </w:p>
    <w:p w14:paraId="5061BE6B" w14:textId="77777777" w:rsidR="008D7DFB" w:rsidRDefault="008D7DFB" w:rsidP="0065152B">
      <w:pPr>
        <w:pStyle w:val="BodyH2"/>
        <w:numPr>
          <w:ilvl w:val="0"/>
          <w:numId w:val="23"/>
        </w:numPr>
      </w:pPr>
      <w:r>
        <w:lastRenderedPageBreak/>
        <w:t>What is the primary difference about the communication channel used in this example compared to the communication channel used in the other examples?</w:t>
      </w:r>
      <w:r w:rsidR="00E77B31">
        <w:t xml:space="preserve"> Hint: think about the transport layer.</w:t>
      </w:r>
    </w:p>
    <w:p w14:paraId="50D2DC45" w14:textId="1DAF9818" w:rsidR="008D7DFB" w:rsidRPr="00523D70" w:rsidRDefault="00523D70" w:rsidP="00523D70">
      <w:pPr>
        <w:pStyle w:val="ListParagraph"/>
        <w:ind w:left="1008"/>
        <w:rPr>
          <w:color w:val="FF0000"/>
        </w:rPr>
      </w:pPr>
      <w:r>
        <w:rPr>
          <w:color w:val="FF0000"/>
        </w:rPr>
        <w:t>This operates over UDP at layer 4 instead of layers 1 &amp; 2 via ethernet</w:t>
      </w:r>
    </w:p>
    <w:p w14:paraId="2D5CF7EC" w14:textId="6E1C9E39" w:rsidR="004D5491" w:rsidRDefault="004D5491" w:rsidP="00227C19"/>
    <w:p w14:paraId="5AEED27D" w14:textId="77777777" w:rsidR="00227C19" w:rsidRDefault="00227C19" w:rsidP="00227C19"/>
    <w:p w14:paraId="629FF57E" w14:textId="77777777" w:rsidR="00C76204" w:rsidRPr="00227C19" w:rsidRDefault="00276898" w:rsidP="0065152B">
      <w:pPr>
        <w:pStyle w:val="BodyH2"/>
        <w:numPr>
          <w:ilvl w:val="0"/>
          <w:numId w:val="23"/>
        </w:numPr>
        <w:rPr>
          <w:b/>
        </w:rPr>
      </w:pPr>
      <w:r w:rsidRPr="00227C19">
        <w:rPr>
          <w:b/>
        </w:rPr>
        <w:t>Change the time displayed to local time.</w:t>
      </w:r>
      <w:r w:rsidR="004D5491" w:rsidRPr="00227C19">
        <w:rPr>
          <w:b/>
        </w:rPr>
        <w:t xml:space="preserve"> Show your results to your instructor.</w:t>
      </w:r>
    </w:p>
    <w:p w14:paraId="02E7AB08" w14:textId="77777777" w:rsidR="00DA62DA" w:rsidRPr="00DA62DA" w:rsidRDefault="00DA62DA" w:rsidP="00DA62DA">
      <w:pPr>
        <w:pStyle w:val="BodyH2"/>
      </w:pPr>
    </w:p>
    <w:p w14:paraId="0C990862" w14:textId="77777777" w:rsidR="004326B2" w:rsidRDefault="004326B2" w:rsidP="004326B2">
      <w:pPr>
        <w:pStyle w:val="Heading2"/>
      </w:pPr>
      <w:r>
        <w:t>Clean Up!</w:t>
      </w:r>
    </w:p>
    <w:p w14:paraId="65E34D1A" w14:textId="77777777" w:rsidR="004326B2" w:rsidRPr="00AF11FE" w:rsidRDefault="004326B2" w:rsidP="004326B2">
      <w:pPr>
        <w:pStyle w:val="BodyH2"/>
      </w:pPr>
      <w:r>
        <w:t xml:space="preserve">Make sure that the Machines are connected back into the </w:t>
      </w:r>
      <w:r w:rsidR="00CC6E8C">
        <w:t>college</w:t>
      </w:r>
      <w:r>
        <w:t xml:space="preserve"> network and the users can login to the Domain.</w:t>
      </w:r>
    </w:p>
    <w:p w14:paraId="5C11C370" w14:textId="77777777" w:rsidR="004E56F9" w:rsidRPr="00AF11FE" w:rsidRDefault="004E56F9" w:rsidP="0045270F">
      <w:pPr>
        <w:pStyle w:val="BodyH2"/>
      </w:pPr>
    </w:p>
    <w:p w14:paraId="30838AE9" w14:textId="77777777" w:rsidR="00EC36AA" w:rsidRDefault="007B1F92" w:rsidP="007B1F92">
      <w:pPr>
        <w:tabs>
          <w:tab w:val="left" w:pos="1440"/>
          <w:tab w:val="left" w:leader="underscore" w:pos="7920"/>
        </w:tabs>
      </w:pPr>
      <w:r>
        <w:tab/>
      </w:r>
      <w:r>
        <w:tab/>
      </w:r>
    </w:p>
    <w:p w14:paraId="4174E3B6" w14:textId="77777777" w:rsidR="007B1F92" w:rsidRDefault="007B1F92" w:rsidP="007B1F92">
      <w:pPr>
        <w:jc w:val="center"/>
        <w:rPr>
          <w:b/>
          <w:i/>
          <w:sz w:val="16"/>
        </w:rPr>
      </w:pPr>
      <w:r w:rsidRPr="007B1F92">
        <w:rPr>
          <w:b/>
          <w:i/>
          <w:sz w:val="16"/>
        </w:rPr>
        <w:t>END OF LAB EXERCISE</w:t>
      </w:r>
    </w:p>
    <w:sectPr w:rsidR="007B1F92" w:rsidSect="007564AC">
      <w:headerReference w:type="even" r:id="rId14"/>
      <w:headerReference w:type="default" r:id="rId15"/>
      <w:footerReference w:type="default" r:id="rId16"/>
      <w:headerReference w:type="first" r:id="rId17"/>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1E235" w14:textId="77777777" w:rsidR="00A7142D" w:rsidRDefault="00A7142D">
      <w:r>
        <w:separator/>
      </w:r>
    </w:p>
  </w:endnote>
  <w:endnote w:type="continuationSeparator" w:id="0">
    <w:p w14:paraId="46331BDA" w14:textId="77777777" w:rsidR="00A7142D" w:rsidRDefault="00A71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12" w:space="0" w:color="auto"/>
      </w:tblBorders>
      <w:tblLayout w:type="fixed"/>
      <w:tblLook w:val="0000" w:firstRow="0" w:lastRow="0" w:firstColumn="0" w:lastColumn="0" w:noHBand="0" w:noVBand="0"/>
    </w:tblPr>
    <w:tblGrid>
      <w:gridCol w:w="9576"/>
    </w:tblGrid>
    <w:tr w:rsidR="00FA0456" w14:paraId="53978A78" w14:textId="77777777">
      <w:tc>
        <w:tcPr>
          <w:tcW w:w="9576" w:type="dxa"/>
          <w:tcBorders>
            <w:top w:val="single" w:sz="12" w:space="0" w:color="auto"/>
            <w:left w:val="nil"/>
            <w:bottom w:val="nil"/>
            <w:right w:val="nil"/>
          </w:tcBorders>
          <w:shd w:val="clear" w:color="auto" w:fill="auto"/>
        </w:tcPr>
        <w:p w14:paraId="0F373276" w14:textId="77777777" w:rsidR="00FA0456" w:rsidRDefault="00FA0456">
          <w:pP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noProof/>
            </w:rPr>
            <w:t>1</w:t>
          </w:r>
          <w:r>
            <w:rPr>
              <w:i/>
              <w:iCs/>
            </w:rPr>
            <w:fldChar w:fldCharType="end"/>
          </w:r>
          <w:r>
            <w:rPr>
              <w:i/>
              <w:iCs/>
            </w:rPr>
            <w:t xml:space="preserve"> of </w:t>
          </w:r>
          <w:r>
            <w:rPr>
              <w:rStyle w:val="PageNumber"/>
              <w:i/>
              <w:iCs/>
            </w:rPr>
            <w:fldChar w:fldCharType="begin"/>
          </w:r>
          <w:r>
            <w:rPr>
              <w:rStyle w:val="PageNumber"/>
              <w:i/>
              <w:iCs/>
            </w:rPr>
            <w:instrText xml:space="preserve"> NUMPAGES </w:instrText>
          </w:r>
          <w:r>
            <w:rPr>
              <w:rStyle w:val="PageNumber"/>
              <w:i/>
              <w:iCs/>
            </w:rPr>
            <w:fldChar w:fldCharType="separate"/>
          </w:r>
          <w:r>
            <w:rPr>
              <w:rStyle w:val="PageNumber"/>
              <w:i/>
              <w:iCs/>
              <w:noProof/>
            </w:rPr>
            <w:t>7</w:t>
          </w:r>
          <w:r>
            <w:rPr>
              <w:rStyle w:val="PageNumber"/>
              <w:i/>
              <w:iCs/>
            </w:rPr>
            <w:fldChar w:fldCharType="end"/>
          </w:r>
        </w:p>
      </w:tc>
    </w:tr>
  </w:tbl>
  <w:p w14:paraId="77A800DF" w14:textId="77777777" w:rsidR="00FA0456" w:rsidRDefault="00FA0456" w:rsidP="00D209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BCF88" w14:textId="77777777" w:rsidR="00A7142D" w:rsidRDefault="00A7142D">
      <w:r>
        <w:separator/>
      </w:r>
    </w:p>
  </w:footnote>
  <w:footnote w:type="continuationSeparator" w:id="0">
    <w:p w14:paraId="7A2AB3E6" w14:textId="77777777" w:rsidR="00A7142D" w:rsidRDefault="00A7142D">
      <w:r>
        <w:continuationSeparator/>
      </w:r>
    </w:p>
  </w:footnote>
  <w:footnote w:id="1">
    <w:p w14:paraId="176EC1D7" w14:textId="77777777" w:rsidR="00FA0456" w:rsidRDefault="00FA0456">
      <w:pPr>
        <w:pStyle w:val="FootnoteText"/>
      </w:pPr>
      <w:r>
        <w:rPr>
          <w:rStyle w:val="FootnoteReference"/>
        </w:rPr>
        <w:footnoteRef/>
      </w:r>
      <w:r>
        <w:t xml:space="preserve"> Image source: </w:t>
      </w:r>
      <w:r w:rsidRPr="00E71368">
        <w:t>https://www.robotshop.com/ca/en/w5100-ethernet-shield.html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47BA" w14:textId="77777777" w:rsidR="00FA0456" w:rsidRDefault="00A7142D">
    <w:pPr>
      <w:pStyle w:val="Header"/>
    </w:pPr>
    <w:r>
      <w:rPr>
        <w:noProof/>
      </w:rPr>
      <w:pict w14:anchorId="7FCAF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324pt;height:9in;z-index:-251658752;mso-position-horizontal:center;mso-position-horizontal-relative:margin;mso-position-vertical:center;mso-position-vertical-relative:margin" wrapcoords="11900 2325 5000 4000 5250 4325 5250 4350 8950 4750 9150 6325 9100 15125 8900 15925 8150 16325 5850 16475 5450 16525 5450 16900 16350 16900 16350 16500 13750 16325 13000 15925 12800 15125 12750 2325 11900 2325" fillcolor="silver" stroked="f">
          <v:fill opacity=".5"/>
          <v:textpath style="font-family:&quot;Times New Roman&quot;;font-size:1pt" string="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028"/>
      <w:gridCol w:w="1548"/>
    </w:tblGrid>
    <w:tr w:rsidR="00FA0456" w:rsidRPr="001F5B40" w14:paraId="7F7CDA31" w14:textId="77777777" w:rsidTr="001F5B40">
      <w:tc>
        <w:tcPr>
          <w:tcW w:w="8028" w:type="dxa"/>
        </w:tcPr>
        <w:p w14:paraId="4FF80A7F" w14:textId="0362E565" w:rsidR="00FA0456" w:rsidRPr="001F5B40" w:rsidRDefault="00FA0456" w:rsidP="001F5B40">
          <w:pPr>
            <w:tabs>
              <w:tab w:val="left" w:pos="2970"/>
            </w:tabs>
            <w:rPr>
              <w:b/>
              <w:sz w:val="36"/>
            </w:rPr>
          </w:pPr>
          <w:r>
            <w:rPr>
              <w:b/>
              <w:sz w:val="36"/>
            </w:rPr>
            <w:t>EL</w:t>
          </w:r>
          <w:r w:rsidRPr="001F5B40">
            <w:rPr>
              <w:b/>
              <w:sz w:val="36"/>
            </w:rPr>
            <w:t>EN</w:t>
          </w:r>
          <w:r>
            <w:rPr>
              <w:b/>
              <w:sz w:val="36"/>
            </w:rPr>
            <w:t>153</w:t>
          </w:r>
          <w:r w:rsidRPr="001F5B40">
            <w:rPr>
              <w:b/>
              <w:sz w:val="36"/>
            </w:rPr>
            <w:t xml:space="preserve"> –</w:t>
          </w:r>
          <w:r>
            <w:rPr>
              <w:b/>
              <w:sz w:val="36"/>
            </w:rPr>
            <w:t xml:space="preserve"> Fundamentals of IoT</w:t>
          </w:r>
        </w:p>
        <w:p w14:paraId="79B791C2" w14:textId="77777777" w:rsidR="00FA0456" w:rsidRPr="001F5B40" w:rsidRDefault="00FA0456" w:rsidP="001F5B40">
          <w:pPr>
            <w:tabs>
              <w:tab w:val="left" w:pos="5760"/>
            </w:tabs>
            <w:rPr>
              <w:i/>
            </w:rPr>
          </w:pPr>
          <w:r>
            <w:rPr>
              <w:i/>
            </w:rPr>
            <w:t xml:space="preserve">Electronic </w:t>
          </w:r>
          <w:r w:rsidRPr="001F5B40">
            <w:rPr>
              <w:i/>
            </w:rPr>
            <w:t>Engineering Technology</w:t>
          </w:r>
        </w:p>
      </w:tc>
      <w:tc>
        <w:tcPr>
          <w:tcW w:w="1548" w:type="dxa"/>
        </w:tcPr>
        <w:p w14:paraId="125FC7B3" w14:textId="77777777" w:rsidR="00FA0456" w:rsidRPr="001F5B40" w:rsidRDefault="00FA0456" w:rsidP="0037737F">
          <w:pPr>
            <w:rPr>
              <w:sz w:val="24"/>
            </w:rPr>
          </w:pPr>
          <w:r>
            <w:rPr>
              <w:noProof/>
              <w:sz w:val="24"/>
            </w:rPr>
            <w:drawing>
              <wp:inline distT="0" distB="0" distL="0" distR="0" wp14:anchorId="2796F1FB" wp14:editId="64CE0538">
                <wp:extent cx="768804" cy="538163"/>
                <wp:effectExtent l="19050" t="0" r="0" b="0"/>
                <wp:docPr id="1" name="Picture 0" descr="engte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tech_logo.jpg"/>
                        <pic:cNvPicPr/>
                      </pic:nvPicPr>
                      <pic:blipFill>
                        <a:blip r:embed="rId1"/>
                        <a:stretch>
                          <a:fillRect/>
                        </a:stretch>
                      </pic:blipFill>
                      <pic:spPr>
                        <a:xfrm>
                          <a:off x="0" y="0"/>
                          <a:ext cx="770455" cy="539319"/>
                        </a:xfrm>
                        <a:prstGeom prst="rect">
                          <a:avLst/>
                        </a:prstGeom>
                      </pic:spPr>
                    </pic:pic>
                  </a:graphicData>
                </a:graphic>
              </wp:inline>
            </w:drawing>
          </w:r>
        </w:p>
      </w:tc>
    </w:tr>
  </w:tbl>
  <w:p w14:paraId="73CB8488" w14:textId="77777777" w:rsidR="00FA0456" w:rsidRPr="00E062B4" w:rsidRDefault="00FA0456" w:rsidP="001B2619">
    <w:pPr>
      <w:pBdr>
        <w:bottom w:val="single" w:sz="12" w:space="1" w:color="auto"/>
      </w:pBdr>
      <w:spacing w:after="240"/>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BE440" w14:textId="77777777" w:rsidR="00FA0456" w:rsidRDefault="00A7142D">
    <w:pPr>
      <w:pStyle w:val="Header"/>
    </w:pPr>
    <w:r>
      <w:rPr>
        <w:noProof/>
      </w:rPr>
      <w:pict w14:anchorId="4EAB29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324pt;height:9in;z-index:-251659776;mso-position-horizontal:center;mso-position-horizontal-relative:margin;mso-position-vertical:center;mso-position-vertical-relative:margin" wrapcoords="11900 2325 5000 4000 5250 4325 5250 4350 8950 4750 9150 6325 9100 15125 8900 15925 8150 16325 5850 16475 5450 16525 5450 16900 16350 16900 16350 16500 13750 16325 13000 15925 12800 15125 12750 2325 11900 2325" fillcolor="silver" stroked="f">
          <v:fill opacity=".5"/>
          <v:textpath style="font-family:&quot;Times New Roman&quot;;font-size:1pt" string="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AA4"/>
    <w:multiLevelType w:val="hybridMultilevel"/>
    <w:tmpl w:val="30326D04"/>
    <w:lvl w:ilvl="0" w:tplc="29D89E6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15:restartNumberingAfterBreak="0">
    <w:nsid w:val="051514F3"/>
    <w:multiLevelType w:val="hybridMultilevel"/>
    <w:tmpl w:val="30326D04"/>
    <w:lvl w:ilvl="0" w:tplc="29D89E6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15:restartNumberingAfterBreak="0">
    <w:nsid w:val="054B368F"/>
    <w:multiLevelType w:val="hybridMultilevel"/>
    <w:tmpl w:val="8DF0B67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 w15:restartNumberingAfterBreak="0">
    <w:nsid w:val="077A13A6"/>
    <w:multiLevelType w:val="hybridMultilevel"/>
    <w:tmpl w:val="93B049BE"/>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15B8557A"/>
    <w:multiLevelType w:val="hybridMultilevel"/>
    <w:tmpl w:val="D4A2FA42"/>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5" w15:restartNumberingAfterBreak="0">
    <w:nsid w:val="22B3602C"/>
    <w:multiLevelType w:val="singleLevel"/>
    <w:tmpl w:val="C3CABF4A"/>
    <w:lvl w:ilvl="0">
      <w:start w:val="1"/>
      <w:numFmt w:val="bullet"/>
      <w:pStyle w:val="ListS2H3"/>
      <w:lvlText w:val=""/>
      <w:lvlJc w:val="left"/>
      <w:pPr>
        <w:tabs>
          <w:tab w:val="num" w:pos="2808"/>
        </w:tabs>
        <w:ind w:left="2808" w:hanging="360"/>
      </w:pPr>
      <w:rPr>
        <w:rFonts w:ascii="Symbol" w:hAnsi="Symbol" w:hint="default"/>
      </w:rPr>
    </w:lvl>
  </w:abstractNum>
  <w:abstractNum w:abstractNumId="6" w15:restartNumberingAfterBreak="0">
    <w:nsid w:val="24C133F0"/>
    <w:multiLevelType w:val="singleLevel"/>
    <w:tmpl w:val="92FC3BA0"/>
    <w:lvl w:ilvl="0">
      <w:start w:val="1"/>
      <w:numFmt w:val="bullet"/>
      <w:pStyle w:val="ListS1H3"/>
      <w:lvlText w:val=""/>
      <w:lvlJc w:val="left"/>
      <w:pPr>
        <w:tabs>
          <w:tab w:val="num" w:pos="2448"/>
        </w:tabs>
        <w:ind w:left="2448" w:hanging="360"/>
      </w:pPr>
      <w:rPr>
        <w:rFonts w:ascii="Symbol" w:hAnsi="Symbol" w:hint="default"/>
      </w:rPr>
    </w:lvl>
  </w:abstractNum>
  <w:abstractNum w:abstractNumId="7" w15:restartNumberingAfterBreak="0">
    <w:nsid w:val="24FD269D"/>
    <w:multiLevelType w:val="singleLevel"/>
    <w:tmpl w:val="701AEE64"/>
    <w:lvl w:ilvl="0">
      <w:start w:val="1"/>
      <w:numFmt w:val="bullet"/>
      <w:pStyle w:val="ListS3H3"/>
      <w:lvlText w:val=""/>
      <w:lvlJc w:val="left"/>
      <w:pPr>
        <w:tabs>
          <w:tab w:val="num" w:pos="3168"/>
        </w:tabs>
        <w:ind w:left="3168" w:hanging="360"/>
      </w:pPr>
      <w:rPr>
        <w:rFonts w:ascii="Symbol" w:hAnsi="Symbol" w:hint="default"/>
      </w:rPr>
    </w:lvl>
  </w:abstractNum>
  <w:abstractNum w:abstractNumId="8" w15:restartNumberingAfterBreak="0">
    <w:nsid w:val="28E343ED"/>
    <w:multiLevelType w:val="hybridMultilevel"/>
    <w:tmpl w:val="32125FAE"/>
    <w:lvl w:ilvl="0" w:tplc="C42A13D6">
      <w:start w:val="1"/>
      <w:numFmt w:val="bullet"/>
      <w:pStyle w:val="toclists1"/>
      <w:lvlText w:val=""/>
      <w:lvlJc w:val="left"/>
      <w:pPr>
        <w:tabs>
          <w:tab w:val="num" w:pos="2304"/>
        </w:tabs>
        <w:ind w:left="23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C379D7"/>
    <w:multiLevelType w:val="multilevel"/>
    <w:tmpl w:val="8020C83A"/>
    <w:lvl w:ilvl="0">
      <w:start w:val="1"/>
      <w:numFmt w:val="decimal"/>
      <w:pStyle w:val="BodyS2H1toch1"/>
      <w:lvlText w:val="%1."/>
      <w:lvlJc w:val="left"/>
      <w:pPr>
        <w:tabs>
          <w:tab w:val="num" w:pos="1512"/>
        </w:tabs>
        <w:ind w:left="1512" w:hanging="360"/>
      </w:pPr>
      <w:rPr>
        <w:rFonts w:hint="default"/>
      </w:rPr>
    </w:lvl>
    <w:lvl w:ilvl="1">
      <w:start w:val="1"/>
      <w:numFmt w:val="decimal"/>
      <w:lvlText w:val="%1.%2."/>
      <w:lvlJc w:val="left"/>
      <w:pPr>
        <w:tabs>
          <w:tab w:val="num" w:pos="1944"/>
        </w:tabs>
        <w:ind w:left="1944" w:hanging="432"/>
      </w:pPr>
      <w:rPr>
        <w:rFonts w:hint="default"/>
      </w:rPr>
    </w:lvl>
    <w:lvl w:ilvl="2">
      <w:start w:val="1"/>
      <w:numFmt w:val="decimal"/>
      <w:lvlText w:val="%1.%2.%3."/>
      <w:lvlJc w:val="left"/>
      <w:pPr>
        <w:tabs>
          <w:tab w:val="num" w:pos="2376"/>
        </w:tabs>
        <w:ind w:left="2376" w:hanging="504"/>
      </w:pPr>
      <w:rPr>
        <w:rFonts w:hint="default"/>
      </w:rPr>
    </w:lvl>
    <w:lvl w:ilvl="3">
      <w:start w:val="1"/>
      <w:numFmt w:val="decimal"/>
      <w:lvlText w:val="%1.%2.%3.%4."/>
      <w:lvlJc w:val="left"/>
      <w:pPr>
        <w:tabs>
          <w:tab w:val="num" w:pos="2952"/>
        </w:tabs>
        <w:ind w:left="2880" w:hanging="648"/>
      </w:pPr>
      <w:rPr>
        <w:rFonts w:hint="default"/>
      </w:rPr>
    </w:lvl>
    <w:lvl w:ilvl="4">
      <w:start w:val="1"/>
      <w:numFmt w:val="decimal"/>
      <w:lvlText w:val="%1.%2.%3.%4.%5."/>
      <w:lvlJc w:val="left"/>
      <w:pPr>
        <w:tabs>
          <w:tab w:val="num" w:pos="3672"/>
        </w:tabs>
        <w:ind w:left="3384" w:hanging="792"/>
      </w:pPr>
      <w:rPr>
        <w:rFonts w:hint="default"/>
      </w:rPr>
    </w:lvl>
    <w:lvl w:ilvl="5">
      <w:start w:val="1"/>
      <w:numFmt w:val="decimal"/>
      <w:lvlText w:val="%1.%2.%3.%4.%5.%6."/>
      <w:lvlJc w:val="left"/>
      <w:pPr>
        <w:tabs>
          <w:tab w:val="num" w:pos="4032"/>
        </w:tabs>
        <w:ind w:left="3888" w:hanging="936"/>
      </w:pPr>
      <w:rPr>
        <w:rFonts w:hint="default"/>
      </w:rPr>
    </w:lvl>
    <w:lvl w:ilvl="6">
      <w:start w:val="1"/>
      <w:numFmt w:val="decimal"/>
      <w:lvlText w:val="%1.%2.%3.%4.%5.%6.%7."/>
      <w:lvlJc w:val="left"/>
      <w:pPr>
        <w:tabs>
          <w:tab w:val="num" w:pos="4752"/>
        </w:tabs>
        <w:ind w:left="4392" w:hanging="1080"/>
      </w:pPr>
      <w:rPr>
        <w:rFonts w:hint="default"/>
      </w:rPr>
    </w:lvl>
    <w:lvl w:ilvl="7">
      <w:start w:val="1"/>
      <w:numFmt w:val="decimal"/>
      <w:lvlText w:val="%1.%2.%3.%4.%5.%6.%7.%8."/>
      <w:lvlJc w:val="left"/>
      <w:pPr>
        <w:tabs>
          <w:tab w:val="num" w:pos="5112"/>
        </w:tabs>
        <w:ind w:left="4896" w:hanging="1224"/>
      </w:pPr>
      <w:rPr>
        <w:rFonts w:hint="default"/>
      </w:rPr>
    </w:lvl>
    <w:lvl w:ilvl="8">
      <w:start w:val="1"/>
      <w:numFmt w:val="decimal"/>
      <w:lvlText w:val="%1.%2.%3.%4.%5.%6.%7.%8.%9."/>
      <w:lvlJc w:val="left"/>
      <w:pPr>
        <w:tabs>
          <w:tab w:val="num" w:pos="5832"/>
        </w:tabs>
        <w:ind w:left="5472" w:hanging="1440"/>
      </w:pPr>
      <w:rPr>
        <w:rFonts w:hint="default"/>
      </w:rPr>
    </w:lvl>
  </w:abstractNum>
  <w:abstractNum w:abstractNumId="10" w15:restartNumberingAfterBreak="0">
    <w:nsid w:val="31F41F98"/>
    <w:multiLevelType w:val="hybridMultilevel"/>
    <w:tmpl w:val="498876E4"/>
    <w:lvl w:ilvl="0" w:tplc="9C9230F2">
      <w:start w:val="1"/>
      <w:numFmt w:val="bullet"/>
      <w:pStyle w:val="List2h2"/>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2F0040"/>
    <w:multiLevelType w:val="multilevel"/>
    <w:tmpl w:val="820A1F26"/>
    <w:lvl w:ilvl="0">
      <w:start w:val="1"/>
      <w:numFmt w:val="decimal"/>
      <w:pStyle w:val="Elen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2356576"/>
    <w:multiLevelType w:val="singleLevel"/>
    <w:tmpl w:val="DFE0309C"/>
    <w:lvl w:ilvl="0">
      <w:start w:val="1"/>
      <w:numFmt w:val="bullet"/>
      <w:pStyle w:val="ListH3"/>
      <w:lvlText w:val=""/>
      <w:lvlJc w:val="left"/>
      <w:pPr>
        <w:tabs>
          <w:tab w:val="num" w:pos="2088"/>
        </w:tabs>
        <w:ind w:left="2088" w:hanging="360"/>
      </w:pPr>
      <w:rPr>
        <w:rFonts w:ascii="Symbol" w:hAnsi="Symbol" w:hint="default"/>
      </w:rPr>
    </w:lvl>
  </w:abstractNum>
  <w:abstractNum w:abstractNumId="13" w15:restartNumberingAfterBreak="0">
    <w:nsid w:val="32495ABF"/>
    <w:multiLevelType w:val="hybridMultilevel"/>
    <w:tmpl w:val="5674057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34003282"/>
    <w:multiLevelType w:val="multilevel"/>
    <w:tmpl w:val="1A8E237A"/>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1008" w:hanging="576"/>
      </w:pPr>
      <w:rPr>
        <w:rFonts w:hint="default"/>
      </w:rPr>
    </w:lvl>
    <w:lvl w:ilvl="2">
      <w:start w:val="1"/>
      <w:numFmt w:val="decimal"/>
      <w:pStyle w:val="Heading3"/>
      <w:lvlText w:val="%1.%2.%3."/>
      <w:lvlJc w:val="left"/>
      <w:pPr>
        <w:tabs>
          <w:tab w:val="num" w:pos="0"/>
        </w:tabs>
        <w:ind w:left="1728" w:hanging="720"/>
      </w:pPr>
      <w:rPr>
        <w:rFonts w:hint="default"/>
      </w:rPr>
    </w:lvl>
    <w:lvl w:ilvl="3">
      <w:start w:val="1"/>
      <w:numFmt w:val="decimal"/>
      <w:lvlText w:val="%1.%2.%3.%4."/>
      <w:lvlJc w:val="left"/>
      <w:pPr>
        <w:tabs>
          <w:tab w:val="num" w:pos="0"/>
        </w:tabs>
        <w:ind w:left="2448" w:hanging="720"/>
      </w:pPr>
      <w:rPr>
        <w:rFonts w:hint="default"/>
      </w:rPr>
    </w:lvl>
    <w:lvl w:ilvl="4">
      <w:start w:val="1"/>
      <w:numFmt w:val="decimal"/>
      <w:lvlText w:val="%1.%2.%3.%4.%5."/>
      <w:lvlJc w:val="left"/>
      <w:pPr>
        <w:tabs>
          <w:tab w:val="num" w:pos="0"/>
        </w:tabs>
        <w:ind w:left="3168" w:hanging="720"/>
      </w:pPr>
      <w:rPr>
        <w:rFonts w:hint="default"/>
      </w:rPr>
    </w:lvl>
    <w:lvl w:ilvl="5">
      <w:start w:val="1"/>
      <w:numFmt w:val="decimal"/>
      <w:lvlText w:val="%1.%2.%3.%4.%5.%6."/>
      <w:lvlJc w:val="left"/>
      <w:pPr>
        <w:tabs>
          <w:tab w:val="num" w:pos="0"/>
        </w:tabs>
        <w:ind w:left="3888" w:hanging="720"/>
      </w:pPr>
      <w:rPr>
        <w:rFonts w:hint="default"/>
      </w:rPr>
    </w:lvl>
    <w:lvl w:ilvl="6">
      <w:start w:val="1"/>
      <w:numFmt w:val="decimal"/>
      <w:lvlText w:val="%1.%2.%3.%4.%5.%6.%7."/>
      <w:lvlJc w:val="left"/>
      <w:pPr>
        <w:tabs>
          <w:tab w:val="num" w:pos="0"/>
        </w:tabs>
        <w:ind w:left="4608" w:hanging="720"/>
      </w:pPr>
      <w:rPr>
        <w:rFonts w:hint="default"/>
      </w:rPr>
    </w:lvl>
    <w:lvl w:ilvl="7">
      <w:start w:val="1"/>
      <w:numFmt w:val="decimal"/>
      <w:lvlText w:val="%1.%2.%3.%4.%5.%6.%7.%8."/>
      <w:lvlJc w:val="left"/>
      <w:pPr>
        <w:tabs>
          <w:tab w:val="num" w:pos="0"/>
        </w:tabs>
        <w:ind w:left="5328" w:hanging="720"/>
      </w:pPr>
      <w:rPr>
        <w:rFonts w:hint="default"/>
      </w:rPr>
    </w:lvl>
    <w:lvl w:ilvl="8">
      <w:start w:val="1"/>
      <w:numFmt w:val="decimal"/>
      <w:lvlText w:val="%1.%2.%3.%4.%5.%6.%7.%8.%9."/>
      <w:lvlJc w:val="left"/>
      <w:pPr>
        <w:tabs>
          <w:tab w:val="num" w:pos="0"/>
        </w:tabs>
        <w:ind w:left="6048" w:hanging="720"/>
      </w:pPr>
      <w:rPr>
        <w:rFonts w:hint="default"/>
      </w:rPr>
    </w:lvl>
  </w:abstractNum>
  <w:abstractNum w:abstractNumId="15" w15:restartNumberingAfterBreak="0">
    <w:nsid w:val="35B51A69"/>
    <w:multiLevelType w:val="hybridMultilevel"/>
    <w:tmpl w:val="65469E3E"/>
    <w:lvl w:ilvl="0" w:tplc="62B0916E">
      <w:start w:val="1"/>
      <w:numFmt w:val="bullet"/>
      <w:pStyle w:val="ListS3H1"/>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F81AB6"/>
    <w:multiLevelType w:val="multilevel"/>
    <w:tmpl w:val="BE5EAE5C"/>
    <w:lvl w:ilvl="0">
      <w:start w:val="1"/>
      <w:numFmt w:val="upperLetter"/>
      <w:lvlText w:val="APPENDIX %1."/>
      <w:lvlJc w:val="left"/>
      <w:pPr>
        <w:tabs>
          <w:tab w:val="num" w:pos="180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7" w15:restartNumberingAfterBreak="0">
    <w:nsid w:val="3A6C7ED3"/>
    <w:multiLevelType w:val="hybridMultilevel"/>
    <w:tmpl w:val="3FD4038C"/>
    <w:lvl w:ilvl="0" w:tplc="8FB0E95E">
      <w:start w:val="1"/>
      <w:numFmt w:val="bullet"/>
      <w:pStyle w:val="ListS3H2"/>
      <w:lvlText w:val=""/>
      <w:lvlJc w:val="left"/>
      <w:pPr>
        <w:tabs>
          <w:tab w:val="num" w:pos="2448"/>
        </w:tabs>
        <w:ind w:left="24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237B30"/>
    <w:multiLevelType w:val="hybridMultilevel"/>
    <w:tmpl w:val="8DF0B67C"/>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9" w15:restartNumberingAfterBreak="0">
    <w:nsid w:val="5BE1193F"/>
    <w:multiLevelType w:val="hybridMultilevel"/>
    <w:tmpl w:val="762E57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F6A2EA3"/>
    <w:multiLevelType w:val="singleLevel"/>
    <w:tmpl w:val="71E6E6C0"/>
    <w:lvl w:ilvl="0">
      <w:start w:val="1"/>
      <w:numFmt w:val="lowerLetter"/>
      <w:pStyle w:val="ListS1H2"/>
      <w:lvlText w:val="%1)"/>
      <w:lvlJc w:val="left"/>
      <w:pPr>
        <w:tabs>
          <w:tab w:val="num" w:pos="1728"/>
        </w:tabs>
        <w:ind w:left="1728" w:hanging="360"/>
      </w:pPr>
      <w:rPr>
        <w:rFonts w:hint="default"/>
      </w:rPr>
    </w:lvl>
  </w:abstractNum>
  <w:abstractNum w:abstractNumId="21" w15:restartNumberingAfterBreak="0">
    <w:nsid w:val="67C06C18"/>
    <w:multiLevelType w:val="multilevel"/>
    <w:tmpl w:val="757C9EE4"/>
    <w:lvl w:ilvl="0">
      <w:start w:val="1"/>
      <w:numFmt w:val="bullet"/>
      <w:lvlText w:val=""/>
      <w:lvlJc w:val="left"/>
      <w:pPr>
        <w:tabs>
          <w:tab w:val="num" w:pos="1944"/>
        </w:tabs>
        <w:ind w:left="1944" w:hanging="360"/>
      </w:pPr>
      <w:rPr>
        <w:rFonts w:ascii="Symbol" w:hAnsi="Symbol" w:hint="default"/>
      </w:rPr>
    </w:lvl>
    <w:lvl w:ilvl="1">
      <w:start w:val="1"/>
      <w:numFmt w:val="decimal"/>
      <w:pStyle w:val="ListS2H1tocs1"/>
      <w:lvlText w:val="%1.%2."/>
      <w:lvlJc w:val="left"/>
      <w:pPr>
        <w:tabs>
          <w:tab w:val="num" w:pos="1152"/>
        </w:tabs>
        <w:ind w:left="2160" w:hanging="576"/>
      </w:pPr>
      <w:rPr>
        <w:rFonts w:hint="default"/>
      </w:rPr>
    </w:lvl>
    <w:lvl w:ilvl="2">
      <w:start w:val="1"/>
      <w:numFmt w:val="decimal"/>
      <w:lvlText w:val="%1.%2.%3."/>
      <w:lvlJc w:val="left"/>
      <w:pPr>
        <w:tabs>
          <w:tab w:val="num" w:pos="1152"/>
        </w:tabs>
        <w:ind w:left="2880" w:hanging="720"/>
      </w:pPr>
      <w:rPr>
        <w:rFonts w:hint="default"/>
      </w:rPr>
    </w:lvl>
    <w:lvl w:ilvl="3">
      <w:start w:val="1"/>
      <w:numFmt w:val="decimal"/>
      <w:lvlText w:val="%1.%2.%3.%4."/>
      <w:lvlJc w:val="left"/>
      <w:pPr>
        <w:tabs>
          <w:tab w:val="num" w:pos="1152"/>
        </w:tabs>
        <w:ind w:left="3600" w:hanging="720"/>
      </w:pPr>
      <w:rPr>
        <w:rFonts w:hint="default"/>
      </w:rPr>
    </w:lvl>
    <w:lvl w:ilvl="4">
      <w:start w:val="1"/>
      <w:numFmt w:val="decimal"/>
      <w:lvlText w:val="%1.%2.%3.%4.%5."/>
      <w:lvlJc w:val="left"/>
      <w:pPr>
        <w:tabs>
          <w:tab w:val="num" w:pos="1152"/>
        </w:tabs>
        <w:ind w:left="4320" w:hanging="720"/>
      </w:pPr>
      <w:rPr>
        <w:rFonts w:hint="default"/>
      </w:rPr>
    </w:lvl>
    <w:lvl w:ilvl="5">
      <w:start w:val="1"/>
      <w:numFmt w:val="decimal"/>
      <w:lvlText w:val="%1.%2.%3.%4.%5.%6."/>
      <w:lvlJc w:val="left"/>
      <w:pPr>
        <w:tabs>
          <w:tab w:val="num" w:pos="1152"/>
        </w:tabs>
        <w:ind w:left="5040" w:hanging="720"/>
      </w:pPr>
      <w:rPr>
        <w:rFonts w:hint="default"/>
      </w:rPr>
    </w:lvl>
    <w:lvl w:ilvl="6">
      <w:start w:val="1"/>
      <w:numFmt w:val="decimal"/>
      <w:lvlText w:val="%1.%2.%3.%4.%5.%6.%7."/>
      <w:lvlJc w:val="left"/>
      <w:pPr>
        <w:tabs>
          <w:tab w:val="num" w:pos="1152"/>
        </w:tabs>
        <w:ind w:left="5760" w:hanging="720"/>
      </w:pPr>
      <w:rPr>
        <w:rFonts w:hint="default"/>
      </w:rPr>
    </w:lvl>
    <w:lvl w:ilvl="7">
      <w:start w:val="1"/>
      <w:numFmt w:val="decimal"/>
      <w:lvlText w:val="%1.%2.%3.%4.%5.%6.%7.%8."/>
      <w:lvlJc w:val="left"/>
      <w:pPr>
        <w:tabs>
          <w:tab w:val="num" w:pos="1152"/>
        </w:tabs>
        <w:ind w:left="6480" w:hanging="720"/>
      </w:pPr>
      <w:rPr>
        <w:rFonts w:hint="default"/>
      </w:rPr>
    </w:lvl>
    <w:lvl w:ilvl="8">
      <w:start w:val="1"/>
      <w:numFmt w:val="decimal"/>
      <w:lvlText w:val="%1.%2.%3.%4.%5.%6.%7.%8.%9."/>
      <w:lvlJc w:val="left"/>
      <w:pPr>
        <w:tabs>
          <w:tab w:val="num" w:pos="1152"/>
        </w:tabs>
        <w:ind w:left="7200" w:hanging="720"/>
      </w:pPr>
      <w:rPr>
        <w:rFonts w:hint="default"/>
      </w:rPr>
    </w:lvl>
  </w:abstractNum>
  <w:abstractNum w:abstractNumId="22" w15:restartNumberingAfterBreak="0">
    <w:nsid w:val="67FE5747"/>
    <w:multiLevelType w:val="hybridMultilevel"/>
    <w:tmpl w:val="DF28BAFC"/>
    <w:lvl w:ilvl="0" w:tplc="FBE080DE">
      <w:start w:val="1"/>
      <w:numFmt w:val="bullet"/>
      <w:pStyle w:val="ListH1"/>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9F728B"/>
    <w:multiLevelType w:val="hybridMultilevel"/>
    <w:tmpl w:val="2A0A1D88"/>
    <w:lvl w:ilvl="0" w:tplc="160E9894">
      <w:start w:val="1"/>
      <w:numFmt w:val="bullet"/>
      <w:pStyle w:val="ListS2H1"/>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E20396"/>
    <w:multiLevelType w:val="singleLevel"/>
    <w:tmpl w:val="3A0EBEEC"/>
    <w:lvl w:ilvl="0">
      <w:start w:val="1"/>
      <w:numFmt w:val="lowerLetter"/>
      <w:pStyle w:val="ListS2H2"/>
      <w:lvlText w:val="%1)"/>
      <w:lvlJc w:val="left"/>
      <w:pPr>
        <w:tabs>
          <w:tab w:val="num" w:pos="2088"/>
        </w:tabs>
        <w:ind w:left="2088" w:hanging="360"/>
      </w:pPr>
      <w:rPr>
        <w:rFonts w:hint="default"/>
      </w:rPr>
    </w:lvl>
  </w:abstractNum>
  <w:abstractNum w:abstractNumId="25" w15:restartNumberingAfterBreak="0">
    <w:nsid w:val="77C17DDD"/>
    <w:multiLevelType w:val="hybridMultilevel"/>
    <w:tmpl w:val="182804FA"/>
    <w:lvl w:ilvl="0" w:tplc="660C70CA">
      <w:start w:val="1"/>
      <w:numFmt w:val="bullet"/>
      <w:pStyle w:val="ListH2"/>
      <w:lvlText w:val=""/>
      <w:lvlJc w:val="left"/>
      <w:pPr>
        <w:tabs>
          <w:tab w:val="num" w:pos="1368"/>
        </w:tabs>
        <w:ind w:left="1368" w:hanging="360"/>
      </w:pPr>
      <w:rPr>
        <w:rFonts w:ascii="Symbol" w:hAnsi="Symbol" w:hint="default"/>
      </w:rPr>
    </w:lvl>
    <w:lvl w:ilvl="1" w:tplc="C6822230">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AA2640F"/>
    <w:multiLevelType w:val="hybridMultilevel"/>
    <w:tmpl w:val="DB84E30A"/>
    <w:lvl w:ilvl="0" w:tplc="961AD7EA">
      <w:start w:val="1"/>
      <w:numFmt w:val="bullet"/>
      <w:pStyle w:val="ListS1H1"/>
      <w:lvlText w:val=""/>
      <w:lvlJc w:val="left"/>
      <w:pPr>
        <w:tabs>
          <w:tab w:val="num" w:pos="1152"/>
        </w:tabs>
        <w:ind w:left="1152" w:hanging="360"/>
      </w:pPr>
      <w:rPr>
        <w:rFonts w:ascii="Symbol" w:hAnsi="Symbol" w:hint="default"/>
      </w:rPr>
    </w:lvl>
    <w:lvl w:ilvl="1" w:tplc="46DCFBD4">
      <w:start w:val="1"/>
      <w:numFmt w:val="bullet"/>
      <w:lvlText w:val=""/>
      <w:lvlJc w:val="left"/>
      <w:pPr>
        <w:tabs>
          <w:tab w:val="num" w:pos="-31680"/>
        </w:tabs>
        <w:ind w:left="1512"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22"/>
  </w:num>
  <w:num w:numId="4">
    <w:abstractNumId w:val="26"/>
  </w:num>
  <w:num w:numId="5">
    <w:abstractNumId w:val="23"/>
  </w:num>
  <w:num w:numId="6">
    <w:abstractNumId w:val="25"/>
  </w:num>
  <w:num w:numId="7">
    <w:abstractNumId w:val="24"/>
  </w:num>
  <w:num w:numId="8">
    <w:abstractNumId w:val="17"/>
  </w:num>
  <w:num w:numId="9">
    <w:abstractNumId w:val="12"/>
  </w:num>
  <w:num w:numId="10">
    <w:abstractNumId w:val="6"/>
  </w:num>
  <w:num w:numId="11">
    <w:abstractNumId w:val="5"/>
  </w:num>
  <w:num w:numId="12">
    <w:abstractNumId w:val="7"/>
  </w:num>
  <w:num w:numId="13">
    <w:abstractNumId w:val="8"/>
  </w:num>
  <w:num w:numId="14">
    <w:abstractNumId w:val="9"/>
  </w:num>
  <w:num w:numId="15">
    <w:abstractNumId w:val="15"/>
  </w:num>
  <w:num w:numId="16">
    <w:abstractNumId w:val="11"/>
  </w:num>
  <w:num w:numId="17">
    <w:abstractNumId w:val="10"/>
  </w:num>
  <w:num w:numId="18">
    <w:abstractNumId w:val="20"/>
  </w:num>
  <w:num w:numId="19">
    <w:abstractNumId w:val="19"/>
  </w:num>
  <w:num w:numId="20">
    <w:abstractNumId w:val="14"/>
  </w:num>
  <w:num w:numId="21">
    <w:abstractNumId w:val="0"/>
  </w:num>
  <w:num w:numId="22">
    <w:abstractNumId w:val="2"/>
  </w:num>
  <w:num w:numId="23">
    <w:abstractNumId w:val="1"/>
  </w:num>
  <w:num w:numId="24">
    <w:abstractNumId w:val="13"/>
  </w:num>
  <w:num w:numId="25">
    <w:abstractNumId w:val="18"/>
  </w:num>
  <w:num w:numId="26">
    <w:abstractNumId w:val="3"/>
  </w:num>
  <w:num w:numId="2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48C"/>
    <w:rsid w:val="0000119C"/>
    <w:rsid w:val="00002A83"/>
    <w:rsid w:val="000125D5"/>
    <w:rsid w:val="00013709"/>
    <w:rsid w:val="00014177"/>
    <w:rsid w:val="00016573"/>
    <w:rsid w:val="00016A9B"/>
    <w:rsid w:val="00025DE0"/>
    <w:rsid w:val="0002663A"/>
    <w:rsid w:val="00035A3E"/>
    <w:rsid w:val="00041E44"/>
    <w:rsid w:val="0004454C"/>
    <w:rsid w:val="00047633"/>
    <w:rsid w:val="00050672"/>
    <w:rsid w:val="00050DAA"/>
    <w:rsid w:val="000513BC"/>
    <w:rsid w:val="0005455D"/>
    <w:rsid w:val="000640A0"/>
    <w:rsid w:val="00066EFA"/>
    <w:rsid w:val="0007182E"/>
    <w:rsid w:val="000729FC"/>
    <w:rsid w:val="00074DEF"/>
    <w:rsid w:val="000824CA"/>
    <w:rsid w:val="0009183C"/>
    <w:rsid w:val="000A22AA"/>
    <w:rsid w:val="000A33EA"/>
    <w:rsid w:val="000A5321"/>
    <w:rsid w:val="000A5BBC"/>
    <w:rsid w:val="000A6005"/>
    <w:rsid w:val="000B0C90"/>
    <w:rsid w:val="000B5507"/>
    <w:rsid w:val="000B59A5"/>
    <w:rsid w:val="000B77D1"/>
    <w:rsid w:val="000C5032"/>
    <w:rsid w:val="000C76E7"/>
    <w:rsid w:val="000C7753"/>
    <w:rsid w:val="000D45ED"/>
    <w:rsid w:val="000D63F0"/>
    <w:rsid w:val="000E05F3"/>
    <w:rsid w:val="000E0B3D"/>
    <w:rsid w:val="000E36D7"/>
    <w:rsid w:val="000E6A8E"/>
    <w:rsid w:val="000F1CFE"/>
    <w:rsid w:val="000F696B"/>
    <w:rsid w:val="000F7673"/>
    <w:rsid w:val="00100E34"/>
    <w:rsid w:val="001014C7"/>
    <w:rsid w:val="00102C50"/>
    <w:rsid w:val="001037AB"/>
    <w:rsid w:val="001037BC"/>
    <w:rsid w:val="00105346"/>
    <w:rsid w:val="001109AD"/>
    <w:rsid w:val="0011359A"/>
    <w:rsid w:val="00114F0E"/>
    <w:rsid w:val="00116A3E"/>
    <w:rsid w:val="0012048D"/>
    <w:rsid w:val="00121624"/>
    <w:rsid w:val="00122F08"/>
    <w:rsid w:val="00125C63"/>
    <w:rsid w:val="00127105"/>
    <w:rsid w:val="001325C3"/>
    <w:rsid w:val="00132A2F"/>
    <w:rsid w:val="00137559"/>
    <w:rsid w:val="001465C7"/>
    <w:rsid w:val="001478BA"/>
    <w:rsid w:val="001548EC"/>
    <w:rsid w:val="00155A28"/>
    <w:rsid w:val="0015787F"/>
    <w:rsid w:val="00157E6F"/>
    <w:rsid w:val="0016211C"/>
    <w:rsid w:val="00164908"/>
    <w:rsid w:val="00165D42"/>
    <w:rsid w:val="00167A6F"/>
    <w:rsid w:val="00180F0E"/>
    <w:rsid w:val="00182951"/>
    <w:rsid w:val="00185577"/>
    <w:rsid w:val="00185DA5"/>
    <w:rsid w:val="001879C5"/>
    <w:rsid w:val="001901D8"/>
    <w:rsid w:val="00190A58"/>
    <w:rsid w:val="00195150"/>
    <w:rsid w:val="001A046D"/>
    <w:rsid w:val="001A23AA"/>
    <w:rsid w:val="001A42C2"/>
    <w:rsid w:val="001A5E3B"/>
    <w:rsid w:val="001A754D"/>
    <w:rsid w:val="001A7709"/>
    <w:rsid w:val="001B02AD"/>
    <w:rsid w:val="001B13C8"/>
    <w:rsid w:val="001B2619"/>
    <w:rsid w:val="001B27FC"/>
    <w:rsid w:val="001B3356"/>
    <w:rsid w:val="001C1644"/>
    <w:rsid w:val="001C278A"/>
    <w:rsid w:val="001C47F1"/>
    <w:rsid w:val="001D63A9"/>
    <w:rsid w:val="001E0007"/>
    <w:rsid w:val="001E0A89"/>
    <w:rsid w:val="001E292E"/>
    <w:rsid w:val="001E2A4A"/>
    <w:rsid w:val="001E4820"/>
    <w:rsid w:val="001E522E"/>
    <w:rsid w:val="001E5DCB"/>
    <w:rsid w:val="001E6B30"/>
    <w:rsid w:val="001E7ABB"/>
    <w:rsid w:val="001F5B40"/>
    <w:rsid w:val="0020026D"/>
    <w:rsid w:val="00204C10"/>
    <w:rsid w:val="00205FA1"/>
    <w:rsid w:val="00206F4F"/>
    <w:rsid w:val="002204C0"/>
    <w:rsid w:val="00220F43"/>
    <w:rsid w:val="00225BE6"/>
    <w:rsid w:val="00226932"/>
    <w:rsid w:val="00227C19"/>
    <w:rsid w:val="00233E0F"/>
    <w:rsid w:val="00236598"/>
    <w:rsid w:val="00237147"/>
    <w:rsid w:val="00244134"/>
    <w:rsid w:val="002451AD"/>
    <w:rsid w:val="00247D74"/>
    <w:rsid w:val="00251F14"/>
    <w:rsid w:val="00262688"/>
    <w:rsid w:val="00263F01"/>
    <w:rsid w:val="002700C2"/>
    <w:rsid w:val="00276473"/>
    <w:rsid w:val="00276898"/>
    <w:rsid w:val="002815E9"/>
    <w:rsid w:val="00284288"/>
    <w:rsid w:val="002A2450"/>
    <w:rsid w:val="002A40F3"/>
    <w:rsid w:val="002A6094"/>
    <w:rsid w:val="002B3A99"/>
    <w:rsid w:val="002B7404"/>
    <w:rsid w:val="002C3F87"/>
    <w:rsid w:val="002C52C9"/>
    <w:rsid w:val="002D5065"/>
    <w:rsid w:val="002D5447"/>
    <w:rsid w:val="002D6146"/>
    <w:rsid w:val="002D6275"/>
    <w:rsid w:val="002E00C1"/>
    <w:rsid w:val="002E111D"/>
    <w:rsid w:val="002E1DCB"/>
    <w:rsid w:val="002E6CCD"/>
    <w:rsid w:val="002E7CB2"/>
    <w:rsid w:val="002F01E0"/>
    <w:rsid w:val="002F1F20"/>
    <w:rsid w:val="002F263A"/>
    <w:rsid w:val="002F766F"/>
    <w:rsid w:val="00300DF0"/>
    <w:rsid w:val="00303E90"/>
    <w:rsid w:val="00314A9A"/>
    <w:rsid w:val="003156DB"/>
    <w:rsid w:val="00322AA5"/>
    <w:rsid w:val="00325D2F"/>
    <w:rsid w:val="00327C83"/>
    <w:rsid w:val="003303FB"/>
    <w:rsid w:val="00330794"/>
    <w:rsid w:val="00330981"/>
    <w:rsid w:val="00333475"/>
    <w:rsid w:val="003349A0"/>
    <w:rsid w:val="003350A3"/>
    <w:rsid w:val="0033543A"/>
    <w:rsid w:val="00335DFF"/>
    <w:rsid w:val="00337962"/>
    <w:rsid w:val="00341FFF"/>
    <w:rsid w:val="0034405A"/>
    <w:rsid w:val="00344F13"/>
    <w:rsid w:val="00346D71"/>
    <w:rsid w:val="003526CE"/>
    <w:rsid w:val="003540B3"/>
    <w:rsid w:val="0035473B"/>
    <w:rsid w:val="003570BD"/>
    <w:rsid w:val="003573A1"/>
    <w:rsid w:val="0036277E"/>
    <w:rsid w:val="003750CC"/>
    <w:rsid w:val="0037619F"/>
    <w:rsid w:val="0037737F"/>
    <w:rsid w:val="00383D81"/>
    <w:rsid w:val="00385427"/>
    <w:rsid w:val="00385E27"/>
    <w:rsid w:val="00396BE1"/>
    <w:rsid w:val="003A47D9"/>
    <w:rsid w:val="003B2E47"/>
    <w:rsid w:val="003B3A0C"/>
    <w:rsid w:val="003C1443"/>
    <w:rsid w:val="003C2032"/>
    <w:rsid w:val="003C22BD"/>
    <w:rsid w:val="003C2766"/>
    <w:rsid w:val="003C7244"/>
    <w:rsid w:val="003D06D7"/>
    <w:rsid w:val="003D175A"/>
    <w:rsid w:val="003D38EC"/>
    <w:rsid w:val="003D4425"/>
    <w:rsid w:val="003D5FCA"/>
    <w:rsid w:val="003E55F9"/>
    <w:rsid w:val="003F1B08"/>
    <w:rsid w:val="003F3721"/>
    <w:rsid w:val="003F4B9E"/>
    <w:rsid w:val="003F5447"/>
    <w:rsid w:val="003F58C5"/>
    <w:rsid w:val="0040006C"/>
    <w:rsid w:val="00404255"/>
    <w:rsid w:val="00404784"/>
    <w:rsid w:val="00405507"/>
    <w:rsid w:val="004074EE"/>
    <w:rsid w:val="00410BB6"/>
    <w:rsid w:val="00414530"/>
    <w:rsid w:val="00415029"/>
    <w:rsid w:val="00422687"/>
    <w:rsid w:val="0042429B"/>
    <w:rsid w:val="004248A9"/>
    <w:rsid w:val="0042559C"/>
    <w:rsid w:val="00426717"/>
    <w:rsid w:val="00426C18"/>
    <w:rsid w:val="004326B2"/>
    <w:rsid w:val="004348B7"/>
    <w:rsid w:val="00436CDD"/>
    <w:rsid w:val="00436DC0"/>
    <w:rsid w:val="004401CB"/>
    <w:rsid w:val="00440B15"/>
    <w:rsid w:val="00440DE4"/>
    <w:rsid w:val="00440DE6"/>
    <w:rsid w:val="0044142B"/>
    <w:rsid w:val="00441C2A"/>
    <w:rsid w:val="00441DE2"/>
    <w:rsid w:val="00442FB8"/>
    <w:rsid w:val="00443C77"/>
    <w:rsid w:val="00446694"/>
    <w:rsid w:val="0045270F"/>
    <w:rsid w:val="00455FCB"/>
    <w:rsid w:val="00455FED"/>
    <w:rsid w:val="0045658B"/>
    <w:rsid w:val="00460380"/>
    <w:rsid w:val="00461B0E"/>
    <w:rsid w:val="004625CC"/>
    <w:rsid w:val="00463E27"/>
    <w:rsid w:val="00465B53"/>
    <w:rsid w:val="004674EB"/>
    <w:rsid w:val="004679DA"/>
    <w:rsid w:val="0047108C"/>
    <w:rsid w:val="00471B5C"/>
    <w:rsid w:val="0047270E"/>
    <w:rsid w:val="00472BA8"/>
    <w:rsid w:val="00477C47"/>
    <w:rsid w:val="00482338"/>
    <w:rsid w:val="00485BFA"/>
    <w:rsid w:val="004868F0"/>
    <w:rsid w:val="00487FF5"/>
    <w:rsid w:val="004916B5"/>
    <w:rsid w:val="00495949"/>
    <w:rsid w:val="00497546"/>
    <w:rsid w:val="004A020C"/>
    <w:rsid w:val="004B1FFD"/>
    <w:rsid w:val="004B2408"/>
    <w:rsid w:val="004B45AC"/>
    <w:rsid w:val="004C11EA"/>
    <w:rsid w:val="004C18F6"/>
    <w:rsid w:val="004C29CB"/>
    <w:rsid w:val="004D08C7"/>
    <w:rsid w:val="004D0EC9"/>
    <w:rsid w:val="004D3C0C"/>
    <w:rsid w:val="004D5491"/>
    <w:rsid w:val="004E041D"/>
    <w:rsid w:val="004E2968"/>
    <w:rsid w:val="004E4E2E"/>
    <w:rsid w:val="004E56F9"/>
    <w:rsid w:val="004F161F"/>
    <w:rsid w:val="00501C9D"/>
    <w:rsid w:val="00505889"/>
    <w:rsid w:val="005108AC"/>
    <w:rsid w:val="00511A16"/>
    <w:rsid w:val="0051525A"/>
    <w:rsid w:val="00523D70"/>
    <w:rsid w:val="00524F62"/>
    <w:rsid w:val="00525E06"/>
    <w:rsid w:val="00532EA1"/>
    <w:rsid w:val="00536E31"/>
    <w:rsid w:val="005405BB"/>
    <w:rsid w:val="005408F5"/>
    <w:rsid w:val="00540D3B"/>
    <w:rsid w:val="00540E2C"/>
    <w:rsid w:val="005429E3"/>
    <w:rsid w:val="005458FA"/>
    <w:rsid w:val="00545DEF"/>
    <w:rsid w:val="005460B0"/>
    <w:rsid w:val="00547C7D"/>
    <w:rsid w:val="00552FB4"/>
    <w:rsid w:val="00557001"/>
    <w:rsid w:val="00560B9D"/>
    <w:rsid w:val="005617BE"/>
    <w:rsid w:val="00561A2C"/>
    <w:rsid w:val="005640C1"/>
    <w:rsid w:val="00566AA2"/>
    <w:rsid w:val="0058204D"/>
    <w:rsid w:val="00583720"/>
    <w:rsid w:val="00584187"/>
    <w:rsid w:val="00585FF7"/>
    <w:rsid w:val="00592231"/>
    <w:rsid w:val="00592E0D"/>
    <w:rsid w:val="00593669"/>
    <w:rsid w:val="005940E7"/>
    <w:rsid w:val="005A22E7"/>
    <w:rsid w:val="005A2D76"/>
    <w:rsid w:val="005A32DB"/>
    <w:rsid w:val="005A579E"/>
    <w:rsid w:val="005A7343"/>
    <w:rsid w:val="005B005E"/>
    <w:rsid w:val="005B2E68"/>
    <w:rsid w:val="005B2FA5"/>
    <w:rsid w:val="005B3635"/>
    <w:rsid w:val="005B4C3F"/>
    <w:rsid w:val="005B6AFE"/>
    <w:rsid w:val="005B7612"/>
    <w:rsid w:val="005C4225"/>
    <w:rsid w:val="005C483D"/>
    <w:rsid w:val="005C5F7F"/>
    <w:rsid w:val="005C601F"/>
    <w:rsid w:val="005D2058"/>
    <w:rsid w:val="005D2E90"/>
    <w:rsid w:val="005D35AC"/>
    <w:rsid w:val="005D3D0B"/>
    <w:rsid w:val="005D3F1F"/>
    <w:rsid w:val="005D5B41"/>
    <w:rsid w:val="005D5CAC"/>
    <w:rsid w:val="005D6D03"/>
    <w:rsid w:val="005E01D5"/>
    <w:rsid w:val="005E3BF9"/>
    <w:rsid w:val="005E3E65"/>
    <w:rsid w:val="005E664C"/>
    <w:rsid w:val="005F0E0D"/>
    <w:rsid w:val="005F53B3"/>
    <w:rsid w:val="005F60ED"/>
    <w:rsid w:val="005F68C4"/>
    <w:rsid w:val="0060294D"/>
    <w:rsid w:val="006049D3"/>
    <w:rsid w:val="00605554"/>
    <w:rsid w:val="00611250"/>
    <w:rsid w:val="00620828"/>
    <w:rsid w:val="0062146A"/>
    <w:rsid w:val="0062176D"/>
    <w:rsid w:val="00622C96"/>
    <w:rsid w:val="00623EE3"/>
    <w:rsid w:val="00626E07"/>
    <w:rsid w:val="00631D94"/>
    <w:rsid w:val="0063658A"/>
    <w:rsid w:val="006367A6"/>
    <w:rsid w:val="00643ED8"/>
    <w:rsid w:val="006449CF"/>
    <w:rsid w:val="00650BE8"/>
    <w:rsid w:val="0065152B"/>
    <w:rsid w:val="00653EBF"/>
    <w:rsid w:val="00663A92"/>
    <w:rsid w:val="00665435"/>
    <w:rsid w:val="006663A1"/>
    <w:rsid w:val="00676032"/>
    <w:rsid w:val="0067724D"/>
    <w:rsid w:val="0068003A"/>
    <w:rsid w:val="00680156"/>
    <w:rsid w:val="006811DD"/>
    <w:rsid w:val="00684768"/>
    <w:rsid w:val="00693460"/>
    <w:rsid w:val="0069555D"/>
    <w:rsid w:val="006A3F1E"/>
    <w:rsid w:val="006A726D"/>
    <w:rsid w:val="006B52D9"/>
    <w:rsid w:val="006B6D71"/>
    <w:rsid w:val="006C0860"/>
    <w:rsid w:val="006C39BC"/>
    <w:rsid w:val="006C3D4E"/>
    <w:rsid w:val="006C5CCA"/>
    <w:rsid w:val="006C757E"/>
    <w:rsid w:val="006C7A6C"/>
    <w:rsid w:val="006D2A6E"/>
    <w:rsid w:val="006D2A9A"/>
    <w:rsid w:val="006D7F42"/>
    <w:rsid w:val="006E2EDB"/>
    <w:rsid w:val="006E370F"/>
    <w:rsid w:val="006E64AD"/>
    <w:rsid w:val="006E7649"/>
    <w:rsid w:val="006F3D23"/>
    <w:rsid w:val="006F5101"/>
    <w:rsid w:val="006F56DE"/>
    <w:rsid w:val="0070357F"/>
    <w:rsid w:val="007035EA"/>
    <w:rsid w:val="00704FF6"/>
    <w:rsid w:val="00706002"/>
    <w:rsid w:val="00712192"/>
    <w:rsid w:val="00721793"/>
    <w:rsid w:val="00721F41"/>
    <w:rsid w:val="00723C4F"/>
    <w:rsid w:val="00725ADB"/>
    <w:rsid w:val="00726920"/>
    <w:rsid w:val="007379F3"/>
    <w:rsid w:val="00740B1D"/>
    <w:rsid w:val="007414CA"/>
    <w:rsid w:val="00742B35"/>
    <w:rsid w:val="00743992"/>
    <w:rsid w:val="007452A9"/>
    <w:rsid w:val="007536A1"/>
    <w:rsid w:val="007545FA"/>
    <w:rsid w:val="007552CA"/>
    <w:rsid w:val="007564AC"/>
    <w:rsid w:val="007575FD"/>
    <w:rsid w:val="0076005F"/>
    <w:rsid w:val="0076019C"/>
    <w:rsid w:val="00760DFD"/>
    <w:rsid w:val="00761868"/>
    <w:rsid w:val="00761CE2"/>
    <w:rsid w:val="0076204D"/>
    <w:rsid w:val="00762984"/>
    <w:rsid w:val="007642E9"/>
    <w:rsid w:val="007643CB"/>
    <w:rsid w:val="00766C62"/>
    <w:rsid w:val="00767879"/>
    <w:rsid w:val="00770B68"/>
    <w:rsid w:val="00770B84"/>
    <w:rsid w:val="00772956"/>
    <w:rsid w:val="0077687C"/>
    <w:rsid w:val="007779E8"/>
    <w:rsid w:val="0078178C"/>
    <w:rsid w:val="00790F62"/>
    <w:rsid w:val="00792722"/>
    <w:rsid w:val="00797544"/>
    <w:rsid w:val="007A289A"/>
    <w:rsid w:val="007A6292"/>
    <w:rsid w:val="007A7F8B"/>
    <w:rsid w:val="007B1F92"/>
    <w:rsid w:val="007B38F8"/>
    <w:rsid w:val="007B3B01"/>
    <w:rsid w:val="007B5502"/>
    <w:rsid w:val="007C1624"/>
    <w:rsid w:val="007C5DD4"/>
    <w:rsid w:val="007D205C"/>
    <w:rsid w:val="007D3FBD"/>
    <w:rsid w:val="007D4E55"/>
    <w:rsid w:val="007D5D17"/>
    <w:rsid w:val="007E0829"/>
    <w:rsid w:val="007E1642"/>
    <w:rsid w:val="007F218A"/>
    <w:rsid w:val="007F2583"/>
    <w:rsid w:val="007F70AE"/>
    <w:rsid w:val="008018F7"/>
    <w:rsid w:val="0081626C"/>
    <w:rsid w:val="008177F0"/>
    <w:rsid w:val="00821F0C"/>
    <w:rsid w:val="008242B7"/>
    <w:rsid w:val="00824666"/>
    <w:rsid w:val="00826B2B"/>
    <w:rsid w:val="0082740C"/>
    <w:rsid w:val="00830C11"/>
    <w:rsid w:val="00832A0F"/>
    <w:rsid w:val="00832ADA"/>
    <w:rsid w:val="00837E29"/>
    <w:rsid w:val="00841697"/>
    <w:rsid w:val="008425E7"/>
    <w:rsid w:val="008464BE"/>
    <w:rsid w:val="00851C48"/>
    <w:rsid w:val="00851ECC"/>
    <w:rsid w:val="00851EE3"/>
    <w:rsid w:val="0085343B"/>
    <w:rsid w:val="00856729"/>
    <w:rsid w:val="00862DE0"/>
    <w:rsid w:val="00863430"/>
    <w:rsid w:val="0087050A"/>
    <w:rsid w:val="00870665"/>
    <w:rsid w:val="00870A7A"/>
    <w:rsid w:val="0087132F"/>
    <w:rsid w:val="008716F7"/>
    <w:rsid w:val="00874CC9"/>
    <w:rsid w:val="00876D4B"/>
    <w:rsid w:val="008843A1"/>
    <w:rsid w:val="00890D8B"/>
    <w:rsid w:val="0089351D"/>
    <w:rsid w:val="00895EBC"/>
    <w:rsid w:val="00896E81"/>
    <w:rsid w:val="00897331"/>
    <w:rsid w:val="00897442"/>
    <w:rsid w:val="008A2AA8"/>
    <w:rsid w:val="008A5FE8"/>
    <w:rsid w:val="008B40D4"/>
    <w:rsid w:val="008C0472"/>
    <w:rsid w:val="008C0971"/>
    <w:rsid w:val="008C659A"/>
    <w:rsid w:val="008D3E2C"/>
    <w:rsid w:val="008D5246"/>
    <w:rsid w:val="008D7DFB"/>
    <w:rsid w:val="008E00DA"/>
    <w:rsid w:val="008E223D"/>
    <w:rsid w:val="008E23F4"/>
    <w:rsid w:val="008E3AAD"/>
    <w:rsid w:val="008E4638"/>
    <w:rsid w:val="008E753C"/>
    <w:rsid w:val="008E76FF"/>
    <w:rsid w:val="008F0230"/>
    <w:rsid w:val="008F197D"/>
    <w:rsid w:val="008F3962"/>
    <w:rsid w:val="008F49D1"/>
    <w:rsid w:val="008F70B0"/>
    <w:rsid w:val="00901DFF"/>
    <w:rsid w:val="009038FC"/>
    <w:rsid w:val="0091143F"/>
    <w:rsid w:val="00912C77"/>
    <w:rsid w:val="00917689"/>
    <w:rsid w:val="00921A6B"/>
    <w:rsid w:val="00925D57"/>
    <w:rsid w:val="009268FA"/>
    <w:rsid w:val="00927147"/>
    <w:rsid w:val="009358AF"/>
    <w:rsid w:val="009368D9"/>
    <w:rsid w:val="00936FA7"/>
    <w:rsid w:val="00942A5E"/>
    <w:rsid w:val="0094302C"/>
    <w:rsid w:val="00946F0E"/>
    <w:rsid w:val="009473E0"/>
    <w:rsid w:val="00947681"/>
    <w:rsid w:val="00953AA6"/>
    <w:rsid w:val="00962E31"/>
    <w:rsid w:val="0096339B"/>
    <w:rsid w:val="00980ECC"/>
    <w:rsid w:val="00982498"/>
    <w:rsid w:val="00982DC7"/>
    <w:rsid w:val="009838CF"/>
    <w:rsid w:val="00983A0F"/>
    <w:rsid w:val="0099141D"/>
    <w:rsid w:val="00997643"/>
    <w:rsid w:val="009A346E"/>
    <w:rsid w:val="009A40CA"/>
    <w:rsid w:val="009A4834"/>
    <w:rsid w:val="009A72E7"/>
    <w:rsid w:val="009B0C6B"/>
    <w:rsid w:val="009B16F6"/>
    <w:rsid w:val="009B1C7E"/>
    <w:rsid w:val="009B29E7"/>
    <w:rsid w:val="009B4546"/>
    <w:rsid w:val="009B6245"/>
    <w:rsid w:val="009B79DE"/>
    <w:rsid w:val="009B7B3A"/>
    <w:rsid w:val="009C1F00"/>
    <w:rsid w:val="009C2BF3"/>
    <w:rsid w:val="009C79C7"/>
    <w:rsid w:val="009D0116"/>
    <w:rsid w:val="009D048A"/>
    <w:rsid w:val="009D7345"/>
    <w:rsid w:val="009E34B4"/>
    <w:rsid w:val="009E42FF"/>
    <w:rsid w:val="009E4622"/>
    <w:rsid w:val="009E7AF8"/>
    <w:rsid w:val="009F0438"/>
    <w:rsid w:val="009F142A"/>
    <w:rsid w:val="009F3A36"/>
    <w:rsid w:val="00A00A73"/>
    <w:rsid w:val="00A01BCF"/>
    <w:rsid w:val="00A01FC6"/>
    <w:rsid w:val="00A07743"/>
    <w:rsid w:val="00A132DC"/>
    <w:rsid w:val="00A13650"/>
    <w:rsid w:val="00A13DBE"/>
    <w:rsid w:val="00A16500"/>
    <w:rsid w:val="00A213FE"/>
    <w:rsid w:val="00A25219"/>
    <w:rsid w:val="00A273AF"/>
    <w:rsid w:val="00A34DAE"/>
    <w:rsid w:val="00A41EE8"/>
    <w:rsid w:val="00A432B5"/>
    <w:rsid w:val="00A44D4A"/>
    <w:rsid w:val="00A4596A"/>
    <w:rsid w:val="00A54D66"/>
    <w:rsid w:val="00A606AD"/>
    <w:rsid w:val="00A63936"/>
    <w:rsid w:val="00A65DCB"/>
    <w:rsid w:val="00A6685E"/>
    <w:rsid w:val="00A70299"/>
    <w:rsid w:val="00A709EC"/>
    <w:rsid w:val="00A70A4E"/>
    <w:rsid w:val="00A70F38"/>
    <w:rsid w:val="00A7142D"/>
    <w:rsid w:val="00A74581"/>
    <w:rsid w:val="00A7463A"/>
    <w:rsid w:val="00A75723"/>
    <w:rsid w:val="00A7712D"/>
    <w:rsid w:val="00A806BC"/>
    <w:rsid w:val="00A81F3A"/>
    <w:rsid w:val="00A85EAF"/>
    <w:rsid w:val="00A860B0"/>
    <w:rsid w:val="00A90DA1"/>
    <w:rsid w:val="00A92693"/>
    <w:rsid w:val="00A94140"/>
    <w:rsid w:val="00A96C61"/>
    <w:rsid w:val="00A977FD"/>
    <w:rsid w:val="00A979FC"/>
    <w:rsid w:val="00AA092B"/>
    <w:rsid w:val="00AA0E7B"/>
    <w:rsid w:val="00AA16BF"/>
    <w:rsid w:val="00AA46BA"/>
    <w:rsid w:val="00AA48D1"/>
    <w:rsid w:val="00AA58A3"/>
    <w:rsid w:val="00AA7823"/>
    <w:rsid w:val="00AB033F"/>
    <w:rsid w:val="00AB2C4B"/>
    <w:rsid w:val="00AB2DAF"/>
    <w:rsid w:val="00AB7376"/>
    <w:rsid w:val="00AB77A3"/>
    <w:rsid w:val="00AB7915"/>
    <w:rsid w:val="00AC23C5"/>
    <w:rsid w:val="00AC2BC4"/>
    <w:rsid w:val="00AC3CFA"/>
    <w:rsid w:val="00AC4249"/>
    <w:rsid w:val="00AC44AE"/>
    <w:rsid w:val="00AC532F"/>
    <w:rsid w:val="00AC6818"/>
    <w:rsid w:val="00AD13C9"/>
    <w:rsid w:val="00AD1C46"/>
    <w:rsid w:val="00AD4333"/>
    <w:rsid w:val="00AD4D5B"/>
    <w:rsid w:val="00AD5C93"/>
    <w:rsid w:val="00AE2447"/>
    <w:rsid w:val="00AE39E8"/>
    <w:rsid w:val="00AE4EF6"/>
    <w:rsid w:val="00AE53E7"/>
    <w:rsid w:val="00AE56DE"/>
    <w:rsid w:val="00AE6CEE"/>
    <w:rsid w:val="00AE74AE"/>
    <w:rsid w:val="00AE7EF6"/>
    <w:rsid w:val="00AF0A96"/>
    <w:rsid w:val="00AF11FE"/>
    <w:rsid w:val="00AF2E3E"/>
    <w:rsid w:val="00AF3EB1"/>
    <w:rsid w:val="00AF4BF3"/>
    <w:rsid w:val="00AF4D74"/>
    <w:rsid w:val="00AF6018"/>
    <w:rsid w:val="00AF7060"/>
    <w:rsid w:val="00AF7D77"/>
    <w:rsid w:val="00B006DD"/>
    <w:rsid w:val="00B06AB4"/>
    <w:rsid w:val="00B12A08"/>
    <w:rsid w:val="00B16E09"/>
    <w:rsid w:val="00B175CB"/>
    <w:rsid w:val="00B22394"/>
    <w:rsid w:val="00B23822"/>
    <w:rsid w:val="00B247FD"/>
    <w:rsid w:val="00B26B6B"/>
    <w:rsid w:val="00B27531"/>
    <w:rsid w:val="00B3124C"/>
    <w:rsid w:val="00B313E1"/>
    <w:rsid w:val="00B3504D"/>
    <w:rsid w:val="00B40FB7"/>
    <w:rsid w:val="00B4256B"/>
    <w:rsid w:val="00B42739"/>
    <w:rsid w:val="00B463BE"/>
    <w:rsid w:val="00B50D4B"/>
    <w:rsid w:val="00B52F66"/>
    <w:rsid w:val="00B53E62"/>
    <w:rsid w:val="00B56892"/>
    <w:rsid w:val="00B62A78"/>
    <w:rsid w:val="00B64901"/>
    <w:rsid w:val="00B70E81"/>
    <w:rsid w:val="00B7653D"/>
    <w:rsid w:val="00B76F1B"/>
    <w:rsid w:val="00B803B6"/>
    <w:rsid w:val="00B827DD"/>
    <w:rsid w:val="00B93D79"/>
    <w:rsid w:val="00BA2591"/>
    <w:rsid w:val="00BA2DF1"/>
    <w:rsid w:val="00BA7328"/>
    <w:rsid w:val="00BB1CF3"/>
    <w:rsid w:val="00BB311A"/>
    <w:rsid w:val="00BB3DDC"/>
    <w:rsid w:val="00BB3E46"/>
    <w:rsid w:val="00BB598A"/>
    <w:rsid w:val="00BB7385"/>
    <w:rsid w:val="00BC158F"/>
    <w:rsid w:val="00BC20E1"/>
    <w:rsid w:val="00BC2B7C"/>
    <w:rsid w:val="00BC3CEF"/>
    <w:rsid w:val="00BC60A6"/>
    <w:rsid w:val="00BD1467"/>
    <w:rsid w:val="00BD41A7"/>
    <w:rsid w:val="00BD5827"/>
    <w:rsid w:val="00BD70D8"/>
    <w:rsid w:val="00BE200F"/>
    <w:rsid w:val="00BE3678"/>
    <w:rsid w:val="00BE748E"/>
    <w:rsid w:val="00BF10A4"/>
    <w:rsid w:val="00BF2D96"/>
    <w:rsid w:val="00BF40A6"/>
    <w:rsid w:val="00BF6C20"/>
    <w:rsid w:val="00BF762A"/>
    <w:rsid w:val="00C05375"/>
    <w:rsid w:val="00C05A00"/>
    <w:rsid w:val="00C05AC2"/>
    <w:rsid w:val="00C06BDB"/>
    <w:rsid w:val="00C06D59"/>
    <w:rsid w:val="00C11B5C"/>
    <w:rsid w:val="00C16995"/>
    <w:rsid w:val="00C171D7"/>
    <w:rsid w:val="00C2029D"/>
    <w:rsid w:val="00C2134A"/>
    <w:rsid w:val="00C2146A"/>
    <w:rsid w:val="00C233F3"/>
    <w:rsid w:val="00C27679"/>
    <w:rsid w:val="00C30743"/>
    <w:rsid w:val="00C3108C"/>
    <w:rsid w:val="00C33102"/>
    <w:rsid w:val="00C3527B"/>
    <w:rsid w:val="00C449E3"/>
    <w:rsid w:val="00C45748"/>
    <w:rsid w:val="00C45E02"/>
    <w:rsid w:val="00C4618E"/>
    <w:rsid w:val="00C465C2"/>
    <w:rsid w:val="00C516DA"/>
    <w:rsid w:val="00C51A66"/>
    <w:rsid w:val="00C526F8"/>
    <w:rsid w:val="00C552F4"/>
    <w:rsid w:val="00C55DAE"/>
    <w:rsid w:val="00C609D7"/>
    <w:rsid w:val="00C641E8"/>
    <w:rsid w:val="00C64FB4"/>
    <w:rsid w:val="00C6556E"/>
    <w:rsid w:val="00C702EB"/>
    <w:rsid w:val="00C72C59"/>
    <w:rsid w:val="00C73ABA"/>
    <w:rsid w:val="00C74081"/>
    <w:rsid w:val="00C76204"/>
    <w:rsid w:val="00C8054E"/>
    <w:rsid w:val="00C94648"/>
    <w:rsid w:val="00C95D21"/>
    <w:rsid w:val="00CA3A2F"/>
    <w:rsid w:val="00CA7778"/>
    <w:rsid w:val="00CB0073"/>
    <w:rsid w:val="00CB07AA"/>
    <w:rsid w:val="00CB333C"/>
    <w:rsid w:val="00CB57D5"/>
    <w:rsid w:val="00CC0873"/>
    <w:rsid w:val="00CC3A9C"/>
    <w:rsid w:val="00CC51A7"/>
    <w:rsid w:val="00CC6E8C"/>
    <w:rsid w:val="00CD0632"/>
    <w:rsid w:val="00CD11D9"/>
    <w:rsid w:val="00CD288B"/>
    <w:rsid w:val="00CD3270"/>
    <w:rsid w:val="00CD3A51"/>
    <w:rsid w:val="00CD3D7C"/>
    <w:rsid w:val="00CE0413"/>
    <w:rsid w:val="00CE0BC7"/>
    <w:rsid w:val="00CE1FD3"/>
    <w:rsid w:val="00CE258A"/>
    <w:rsid w:val="00CF1AA6"/>
    <w:rsid w:val="00CF220A"/>
    <w:rsid w:val="00CF2A67"/>
    <w:rsid w:val="00CF391C"/>
    <w:rsid w:val="00CF394E"/>
    <w:rsid w:val="00CF7BB6"/>
    <w:rsid w:val="00D02917"/>
    <w:rsid w:val="00D06900"/>
    <w:rsid w:val="00D10277"/>
    <w:rsid w:val="00D10903"/>
    <w:rsid w:val="00D11E03"/>
    <w:rsid w:val="00D136D1"/>
    <w:rsid w:val="00D16DCE"/>
    <w:rsid w:val="00D20985"/>
    <w:rsid w:val="00D21800"/>
    <w:rsid w:val="00D22D8F"/>
    <w:rsid w:val="00D24977"/>
    <w:rsid w:val="00D2548C"/>
    <w:rsid w:val="00D26466"/>
    <w:rsid w:val="00D30476"/>
    <w:rsid w:val="00D34464"/>
    <w:rsid w:val="00D35D6F"/>
    <w:rsid w:val="00D3750E"/>
    <w:rsid w:val="00D429BF"/>
    <w:rsid w:val="00D43D28"/>
    <w:rsid w:val="00D44A49"/>
    <w:rsid w:val="00D45559"/>
    <w:rsid w:val="00D52242"/>
    <w:rsid w:val="00D54DCF"/>
    <w:rsid w:val="00D5546C"/>
    <w:rsid w:val="00D55E77"/>
    <w:rsid w:val="00D61379"/>
    <w:rsid w:val="00D63736"/>
    <w:rsid w:val="00D65530"/>
    <w:rsid w:val="00D66585"/>
    <w:rsid w:val="00D66A7C"/>
    <w:rsid w:val="00D66AC8"/>
    <w:rsid w:val="00D7261A"/>
    <w:rsid w:val="00D7345E"/>
    <w:rsid w:val="00D73E41"/>
    <w:rsid w:val="00D81D69"/>
    <w:rsid w:val="00D82360"/>
    <w:rsid w:val="00D82DA6"/>
    <w:rsid w:val="00D82F88"/>
    <w:rsid w:val="00D85E4B"/>
    <w:rsid w:val="00D867A8"/>
    <w:rsid w:val="00D86899"/>
    <w:rsid w:val="00D9102A"/>
    <w:rsid w:val="00D922DD"/>
    <w:rsid w:val="00D94543"/>
    <w:rsid w:val="00D94F42"/>
    <w:rsid w:val="00D9721B"/>
    <w:rsid w:val="00DA3A9B"/>
    <w:rsid w:val="00DA44D5"/>
    <w:rsid w:val="00DA62DA"/>
    <w:rsid w:val="00DB2C1A"/>
    <w:rsid w:val="00DC074D"/>
    <w:rsid w:val="00DC273D"/>
    <w:rsid w:val="00DC5D6B"/>
    <w:rsid w:val="00DD4879"/>
    <w:rsid w:val="00DD4D93"/>
    <w:rsid w:val="00DD530B"/>
    <w:rsid w:val="00DE3258"/>
    <w:rsid w:val="00DE34E8"/>
    <w:rsid w:val="00DE45D1"/>
    <w:rsid w:val="00DE5491"/>
    <w:rsid w:val="00DE60FC"/>
    <w:rsid w:val="00DF0BF4"/>
    <w:rsid w:val="00DF1F90"/>
    <w:rsid w:val="00DF364F"/>
    <w:rsid w:val="00DF5F0B"/>
    <w:rsid w:val="00DF72E2"/>
    <w:rsid w:val="00E062B4"/>
    <w:rsid w:val="00E1307E"/>
    <w:rsid w:val="00E16242"/>
    <w:rsid w:val="00E167E2"/>
    <w:rsid w:val="00E1777D"/>
    <w:rsid w:val="00E20398"/>
    <w:rsid w:val="00E21B55"/>
    <w:rsid w:val="00E21F96"/>
    <w:rsid w:val="00E265F2"/>
    <w:rsid w:val="00E33B4C"/>
    <w:rsid w:val="00E34659"/>
    <w:rsid w:val="00E35E04"/>
    <w:rsid w:val="00E4418B"/>
    <w:rsid w:val="00E45454"/>
    <w:rsid w:val="00E45668"/>
    <w:rsid w:val="00E45BA6"/>
    <w:rsid w:val="00E45CD3"/>
    <w:rsid w:val="00E47CD7"/>
    <w:rsid w:val="00E5048C"/>
    <w:rsid w:val="00E56AA5"/>
    <w:rsid w:val="00E60B34"/>
    <w:rsid w:val="00E70FA4"/>
    <w:rsid w:val="00E71368"/>
    <w:rsid w:val="00E73C2C"/>
    <w:rsid w:val="00E77B31"/>
    <w:rsid w:val="00E80043"/>
    <w:rsid w:val="00E80680"/>
    <w:rsid w:val="00E81992"/>
    <w:rsid w:val="00E819FC"/>
    <w:rsid w:val="00E836A3"/>
    <w:rsid w:val="00E84D35"/>
    <w:rsid w:val="00E85D67"/>
    <w:rsid w:val="00E86E4D"/>
    <w:rsid w:val="00E90D41"/>
    <w:rsid w:val="00E90F09"/>
    <w:rsid w:val="00E94DAB"/>
    <w:rsid w:val="00E952A0"/>
    <w:rsid w:val="00E965F2"/>
    <w:rsid w:val="00E970AF"/>
    <w:rsid w:val="00EA3237"/>
    <w:rsid w:val="00EA4208"/>
    <w:rsid w:val="00EB450F"/>
    <w:rsid w:val="00EB506F"/>
    <w:rsid w:val="00EB5764"/>
    <w:rsid w:val="00EB6726"/>
    <w:rsid w:val="00EB7DC1"/>
    <w:rsid w:val="00EC36AA"/>
    <w:rsid w:val="00EC5F49"/>
    <w:rsid w:val="00EC7141"/>
    <w:rsid w:val="00ED0469"/>
    <w:rsid w:val="00ED2128"/>
    <w:rsid w:val="00ED2673"/>
    <w:rsid w:val="00ED578D"/>
    <w:rsid w:val="00ED5C1F"/>
    <w:rsid w:val="00ED6245"/>
    <w:rsid w:val="00ED7129"/>
    <w:rsid w:val="00EE2015"/>
    <w:rsid w:val="00EE4ACD"/>
    <w:rsid w:val="00EE7E94"/>
    <w:rsid w:val="00EF0BA4"/>
    <w:rsid w:val="00EF10A3"/>
    <w:rsid w:val="00EF5039"/>
    <w:rsid w:val="00F0004F"/>
    <w:rsid w:val="00F006C1"/>
    <w:rsid w:val="00F016AF"/>
    <w:rsid w:val="00F02B2B"/>
    <w:rsid w:val="00F0371A"/>
    <w:rsid w:val="00F03BC5"/>
    <w:rsid w:val="00F04016"/>
    <w:rsid w:val="00F10FE3"/>
    <w:rsid w:val="00F14BFB"/>
    <w:rsid w:val="00F14D40"/>
    <w:rsid w:val="00F14EBC"/>
    <w:rsid w:val="00F16604"/>
    <w:rsid w:val="00F16FDD"/>
    <w:rsid w:val="00F217DA"/>
    <w:rsid w:val="00F21A31"/>
    <w:rsid w:val="00F303EB"/>
    <w:rsid w:val="00F3054B"/>
    <w:rsid w:val="00F30CDB"/>
    <w:rsid w:val="00F32C21"/>
    <w:rsid w:val="00F43752"/>
    <w:rsid w:val="00F44240"/>
    <w:rsid w:val="00F475BB"/>
    <w:rsid w:val="00F51AEE"/>
    <w:rsid w:val="00F53FBF"/>
    <w:rsid w:val="00F71EB0"/>
    <w:rsid w:val="00F76994"/>
    <w:rsid w:val="00F81404"/>
    <w:rsid w:val="00F854D3"/>
    <w:rsid w:val="00F85552"/>
    <w:rsid w:val="00F8562A"/>
    <w:rsid w:val="00F87F4A"/>
    <w:rsid w:val="00F9589D"/>
    <w:rsid w:val="00FA0456"/>
    <w:rsid w:val="00FA4F47"/>
    <w:rsid w:val="00FA61A5"/>
    <w:rsid w:val="00FB1A01"/>
    <w:rsid w:val="00FB253F"/>
    <w:rsid w:val="00FB4692"/>
    <w:rsid w:val="00FB54A9"/>
    <w:rsid w:val="00FB69D0"/>
    <w:rsid w:val="00FC41A1"/>
    <w:rsid w:val="00FD1BE6"/>
    <w:rsid w:val="00FD40FC"/>
    <w:rsid w:val="00FD7442"/>
    <w:rsid w:val="00FD77D6"/>
    <w:rsid w:val="00FE6AC3"/>
    <w:rsid w:val="00FE77EE"/>
    <w:rsid w:val="00FE7DF1"/>
    <w:rsid w:val="00FE7F01"/>
    <w:rsid w:val="00FF1551"/>
    <w:rsid w:val="00FF289F"/>
    <w:rsid w:val="00FF2DB3"/>
    <w:rsid w:val="00FF3DFB"/>
    <w:rsid w:val="00FF3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BE534E6"/>
  <w15:docId w15:val="{BAE1A93C-CD2E-425A-97F9-30C8390D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80156"/>
  </w:style>
  <w:style w:type="paragraph" w:styleId="Heading1">
    <w:name w:val="heading 1"/>
    <w:basedOn w:val="Normal"/>
    <w:next w:val="BodyH1"/>
    <w:qFormat/>
    <w:rsid w:val="006A726D"/>
    <w:pPr>
      <w:keepNext/>
      <w:numPr>
        <w:numId w:val="20"/>
      </w:numPr>
      <w:spacing w:before="120" w:after="60"/>
      <w:outlineLvl w:val="0"/>
    </w:pPr>
    <w:rPr>
      <w:rFonts w:ascii="Arial" w:hAnsi="Arial"/>
      <w:b/>
      <w:kern w:val="28"/>
      <w:sz w:val="28"/>
    </w:rPr>
  </w:style>
  <w:style w:type="paragraph" w:styleId="Heading2">
    <w:name w:val="heading 2"/>
    <w:basedOn w:val="Normal"/>
    <w:next w:val="BodyH2"/>
    <w:link w:val="Heading2Char"/>
    <w:qFormat/>
    <w:rsid w:val="00A94140"/>
    <w:pPr>
      <w:keepNext/>
      <w:numPr>
        <w:ilvl w:val="1"/>
        <w:numId w:val="20"/>
      </w:numPr>
      <w:spacing w:before="240" w:after="60"/>
      <w:outlineLvl w:val="1"/>
    </w:pPr>
    <w:rPr>
      <w:rFonts w:ascii="Arial" w:hAnsi="Arial"/>
      <w:b/>
      <w:i/>
      <w:sz w:val="24"/>
    </w:rPr>
  </w:style>
  <w:style w:type="paragraph" w:styleId="Heading3">
    <w:name w:val="heading 3"/>
    <w:basedOn w:val="Normal"/>
    <w:next w:val="BodyH3"/>
    <w:qFormat/>
    <w:rsid w:val="00A94140"/>
    <w:pPr>
      <w:keepNext/>
      <w:numPr>
        <w:ilvl w:val="2"/>
        <w:numId w:val="20"/>
      </w:numPr>
      <w:spacing w:before="240" w:after="60"/>
      <w:outlineLvl w:val="2"/>
    </w:pPr>
    <w:rPr>
      <w:rFonts w:ascii="Arial" w:hAnsi="Arial"/>
      <w:b/>
      <w:i/>
      <w:sz w:val="24"/>
    </w:rPr>
  </w:style>
  <w:style w:type="paragraph" w:styleId="Heading4">
    <w:name w:val="heading 4"/>
    <w:basedOn w:val="Normal"/>
    <w:next w:val="BodyH4"/>
    <w:qFormat/>
    <w:rsid w:val="00680156"/>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680156"/>
    <w:pPr>
      <w:numPr>
        <w:ilvl w:val="4"/>
        <w:numId w:val="1"/>
      </w:numPr>
      <w:spacing w:before="240" w:after="60"/>
      <w:outlineLvl w:val="4"/>
    </w:pPr>
    <w:rPr>
      <w:rFonts w:ascii="Arial" w:hAnsi="Arial"/>
      <w:sz w:val="22"/>
    </w:rPr>
  </w:style>
  <w:style w:type="paragraph" w:styleId="Heading6">
    <w:name w:val="heading 6"/>
    <w:basedOn w:val="Normal"/>
    <w:next w:val="Normal"/>
    <w:qFormat/>
    <w:rsid w:val="00680156"/>
    <w:pPr>
      <w:numPr>
        <w:ilvl w:val="5"/>
        <w:numId w:val="1"/>
      </w:numPr>
      <w:spacing w:before="240" w:after="60"/>
      <w:outlineLvl w:val="5"/>
    </w:pPr>
    <w:rPr>
      <w:i/>
      <w:sz w:val="22"/>
    </w:rPr>
  </w:style>
  <w:style w:type="paragraph" w:styleId="Heading7">
    <w:name w:val="heading 7"/>
    <w:basedOn w:val="Normal"/>
    <w:next w:val="Normal"/>
    <w:qFormat/>
    <w:rsid w:val="00680156"/>
    <w:pPr>
      <w:numPr>
        <w:ilvl w:val="6"/>
        <w:numId w:val="1"/>
      </w:numPr>
      <w:spacing w:before="240" w:after="60"/>
      <w:outlineLvl w:val="6"/>
    </w:pPr>
    <w:rPr>
      <w:rFonts w:ascii="Arial" w:hAnsi="Arial"/>
    </w:rPr>
  </w:style>
  <w:style w:type="paragraph" w:styleId="Heading8">
    <w:name w:val="heading 8"/>
    <w:basedOn w:val="Normal"/>
    <w:next w:val="Normal"/>
    <w:qFormat/>
    <w:rsid w:val="00680156"/>
    <w:pPr>
      <w:numPr>
        <w:ilvl w:val="7"/>
        <w:numId w:val="1"/>
      </w:numPr>
      <w:spacing w:before="240" w:after="60"/>
      <w:outlineLvl w:val="7"/>
    </w:pPr>
    <w:rPr>
      <w:rFonts w:ascii="Arial" w:hAnsi="Arial"/>
      <w:i/>
    </w:rPr>
  </w:style>
  <w:style w:type="paragraph" w:styleId="Heading9">
    <w:name w:val="heading 9"/>
    <w:basedOn w:val="Normal"/>
    <w:next w:val="Normal"/>
    <w:qFormat/>
    <w:rsid w:val="00680156"/>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H1">
    <w:name w:val="BodyH1"/>
    <w:basedOn w:val="Normal"/>
    <w:rsid w:val="00A94140"/>
    <w:pPr>
      <w:spacing w:before="120"/>
      <w:ind w:left="432"/>
    </w:pPr>
  </w:style>
  <w:style w:type="paragraph" w:customStyle="1" w:styleId="BodyH2">
    <w:name w:val="BodyH2"/>
    <w:basedOn w:val="Normal"/>
    <w:rsid w:val="003D5FCA"/>
    <w:pPr>
      <w:spacing w:before="120"/>
      <w:ind w:left="1008"/>
    </w:pPr>
  </w:style>
  <w:style w:type="paragraph" w:customStyle="1" w:styleId="BodyH3">
    <w:name w:val="BodyH3"/>
    <w:basedOn w:val="Normal"/>
    <w:rsid w:val="00AF4D74"/>
    <w:pPr>
      <w:spacing w:before="120"/>
      <w:ind w:left="1728"/>
    </w:pPr>
  </w:style>
  <w:style w:type="paragraph" w:customStyle="1" w:styleId="BodyH4">
    <w:name w:val="BodyH4"/>
    <w:basedOn w:val="Normal"/>
    <w:rsid w:val="00680156"/>
    <w:pPr>
      <w:ind w:left="1440"/>
    </w:pPr>
  </w:style>
  <w:style w:type="paragraph" w:customStyle="1" w:styleId="BodyS1H1">
    <w:name w:val="BodyS1H1"/>
    <w:basedOn w:val="Normal"/>
    <w:rsid w:val="00680156"/>
    <w:pPr>
      <w:spacing w:before="120"/>
      <w:ind w:left="792"/>
    </w:pPr>
  </w:style>
  <w:style w:type="paragraph" w:customStyle="1" w:styleId="BodyS1H2">
    <w:name w:val="BodyS1H2"/>
    <w:basedOn w:val="Normal"/>
    <w:rsid w:val="008E4638"/>
    <w:pPr>
      <w:spacing w:before="120"/>
      <w:ind w:left="1368"/>
    </w:pPr>
  </w:style>
  <w:style w:type="paragraph" w:customStyle="1" w:styleId="BodyS1H3">
    <w:name w:val="BodyS1H3"/>
    <w:basedOn w:val="Normal"/>
    <w:rsid w:val="00AF4D74"/>
    <w:pPr>
      <w:spacing w:before="120"/>
      <w:ind w:left="2088"/>
    </w:pPr>
  </w:style>
  <w:style w:type="paragraph" w:customStyle="1" w:styleId="BodyS2H1">
    <w:name w:val="BodyS2H1"/>
    <w:basedOn w:val="Normal"/>
    <w:rsid w:val="00680156"/>
    <w:pPr>
      <w:spacing w:before="120"/>
      <w:ind w:left="1152"/>
    </w:pPr>
  </w:style>
  <w:style w:type="paragraph" w:customStyle="1" w:styleId="BodyS2H2">
    <w:name w:val="BodyS2H2"/>
    <w:basedOn w:val="Normal"/>
    <w:rsid w:val="008E4638"/>
    <w:pPr>
      <w:spacing w:before="120"/>
      <w:ind w:left="1728"/>
    </w:pPr>
  </w:style>
  <w:style w:type="paragraph" w:customStyle="1" w:styleId="BodyS2H3">
    <w:name w:val="BodyS2H3"/>
    <w:basedOn w:val="Normal"/>
    <w:rsid w:val="00D94543"/>
    <w:pPr>
      <w:spacing w:before="120"/>
      <w:ind w:left="2448"/>
    </w:pPr>
  </w:style>
  <w:style w:type="paragraph" w:customStyle="1" w:styleId="BodyS3H1">
    <w:name w:val="BodyS3H1"/>
    <w:basedOn w:val="Normal"/>
    <w:rsid w:val="00680156"/>
    <w:pPr>
      <w:spacing w:before="120"/>
      <w:ind w:left="1512"/>
    </w:pPr>
  </w:style>
  <w:style w:type="paragraph" w:customStyle="1" w:styleId="BodyS3H2">
    <w:name w:val="BodyS3H2"/>
    <w:basedOn w:val="Normal"/>
    <w:rsid w:val="00485BFA"/>
    <w:pPr>
      <w:spacing w:before="120"/>
      <w:ind w:left="2088"/>
    </w:pPr>
  </w:style>
  <w:style w:type="paragraph" w:customStyle="1" w:styleId="BodyS3H3">
    <w:name w:val="BodyS3H3"/>
    <w:basedOn w:val="Normal"/>
    <w:rsid w:val="00D922DD"/>
    <w:pPr>
      <w:spacing w:before="120"/>
      <w:ind w:left="2808"/>
    </w:pPr>
  </w:style>
  <w:style w:type="paragraph" w:styleId="Footer">
    <w:name w:val="footer"/>
    <w:basedOn w:val="Normal"/>
    <w:rsid w:val="00680156"/>
    <w:pPr>
      <w:tabs>
        <w:tab w:val="center" w:pos="4320"/>
        <w:tab w:val="right" w:pos="8640"/>
      </w:tabs>
    </w:pPr>
  </w:style>
  <w:style w:type="paragraph" w:styleId="Header">
    <w:name w:val="header"/>
    <w:basedOn w:val="Normal"/>
    <w:rsid w:val="00680156"/>
    <w:pPr>
      <w:tabs>
        <w:tab w:val="center" w:pos="4320"/>
        <w:tab w:val="right" w:pos="8640"/>
      </w:tabs>
    </w:pPr>
  </w:style>
  <w:style w:type="paragraph" w:styleId="ListBullet">
    <w:name w:val="List Bullet"/>
    <w:basedOn w:val="Normal"/>
    <w:rsid w:val="008F197D"/>
    <w:pPr>
      <w:tabs>
        <w:tab w:val="num" w:pos="1080"/>
      </w:tabs>
      <w:spacing w:before="120"/>
      <w:ind w:left="1080" w:hanging="360"/>
    </w:pPr>
  </w:style>
  <w:style w:type="paragraph" w:customStyle="1" w:styleId="ListH1">
    <w:name w:val="ListH1"/>
    <w:basedOn w:val="Normal"/>
    <w:rsid w:val="00A94140"/>
    <w:pPr>
      <w:numPr>
        <w:numId w:val="3"/>
      </w:numPr>
      <w:spacing w:before="120"/>
    </w:pPr>
  </w:style>
  <w:style w:type="paragraph" w:customStyle="1" w:styleId="ListH2">
    <w:name w:val="ListH2"/>
    <w:basedOn w:val="Normal"/>
    <w:link w:val="ListH2Char"/>
    <w:rsid w:val="00165D42"/>
    <w:pPr>
      <w:numPr>
        <w:numId w:val="6"/>
      </w:numPr>
    </w:pPr>
  </w:style>
  <w:style w:type="paragraph" w:customStyle="1" w:styleId="ListH3">
    <w:name w:val="ListH3"/>
    <w:basedOn w:val="Normal"/>
    <w:rsid w:val="00AF4D74"/>
    <w:pPr>
      <w:numPr>
        <w:numId w:val="9"/>
      </w:numPr>
      <w:spacing w:before="120"/>
    </w:pPr>
  </w:style>
  <w:style w:type="paragraph" w:customStyle="1" w:styleId="ListS1H1">
    <w:name w:val="ListS1H1"/>
    <w:basedOn w:val="Normal"/>
    <w:rsid w:val="00A94140"/>
    <w:pPr>
      <w:numPr>
        <w:numId w:val="4"/>
      </w:numPr>
      <w:spacing w:before="120"/>
    </w:pPr>
    <w:rPr>
      <w:rFonts w:eastAsia="Arial Unicode MS"/>
    </w:rPr>
  </w:style>
  <w:style w:type="paragraph" w:customStyle="1" w:styleId="ListS1H2">
    <w:name w:val="ListS1H2"/>
    <w:basedOn w:val="Normal"/>
    <w:link w:val="ListS1H2CharChar"/>
    <w:rsid w:val="002B3A99"/>
    <w:pPr>
      <w:numPr>
        <w:numId w:val="18"/>
      </w:numPr>
      <w:spacing w:before="120"/>
    </w:pPr>
  </w:style>
  <w:style w:type="paragraph" w:customStyle="1" w:styleId="ListS1H3">
    <w:name w:val="ListS1H3"/>
    <w:basedOn w:val="Normal"/>
    <w:rsid w:val="00AF4D74"/>
    <w:pPr>
      <w:numPr>
        <w:numId w:val="10"/>
      </w:numPr>
      <w:spacing w:before="120"/>
    </w:pPr>
  </w:style>
  <w:style w:type="paragraph" w:customStyle="1" w:styleId="ListS2H1">
    <w:name w:val="ListS2H1"/>
    <w:basedOn w:val="Normal"/>
    <w:rsid w:val="00A94140"/>
    <w:pPr>
      <w:numPr>
        <w:numId w:val="5"/>
      </w:numPr>
      <w:spacing w:before="120"/>
    </w:pPr>
    <w:rPr>
      <w:rFonts w:eastAsia="Arial Unicode MS"/>
    </w:rPr>
  </w:style>
  <w:style w:type="paragraph" w:customStyle="1" w:styleId="ListS2H2">
    <w:name w:val="ListS2H2"/>
    <w:basedOn w:val="Normal"/>
    <w:rsid w:val="00A6685E"/>
    <w:pPr>
      <w:numPr>
        <w:numId w:val="7"/>
      </w:numPr>
      <w:spacing w:before="120"/>
    </w:pPr>
  </w:style>
  <w:style w:type="paragraph" w:customStyle="1" w:styleId="ListS2H3">
    <w:name w:val="ListS2H3"/>
    <w:basedOn w:val="Normal"/>
    <w:rsid w:val="00980ECC"/>
    <w:pPr>
      <w:numPr>
        <w:numId w:val="11"/>
      </w:numPr>
      <w:tabs>
        <w:tab w:val="left" w:pos="2304"/>
      </w:tabs>
      <w:spacing w:before="120"/>
    </w:pPr>
  </w:style>
  <w:style w:type="paragraph" w:customStyle="1" w:styleId="ListS3H1">
    <w:name w:val="ListS3H1"/>
    <w:basedOn w:val="Normal"/>
    <w:rsid w:val="00262688"/>
    <w:pPr>
      <w:numPr>
        <w:numId w:val="15"/>
      </w:numPr>
      <w:spacing w:before="120"/>
    </w:pPr>
  </w:style>
  <w:style w:type="paragraph" w:customStyle="1" w:styleId="ListS3H2">
    <w:name w:val="ListS3H2"/>
    <w:basedOn w:val="Normal"/>
    <w:rsid w:val="00485BFA"/>
    <w:pPr>
      <w:numPr>
        <w:numId w:val="8"/>
      </w:numPr>
      <w:spacing w:before="120"/>
    </w:pPr>
  </w:style>
  <w:style w:type="paragraph" w:customStyle="1" w:styleId="ListS3H3">
    <w:name w:val="ListS3H3"/>
    <w:basedOn w:val="Normal"/>
    <w:rsid w:val="00D922DD"/>
    <w:pPr>
      <w:numPr>
        <w:numId w:val="12"/>
      </w:numPr>
      <w:spacing w:before="120"/>
    </w:pPr>
  </w:style>
  <w:style w:type="character" w:styleId="PageNumber">
    <w:name w:val="page number"/>
    <w:basedOn w:val="DefaultParagraphFont"/>
    <w:rsid w:val="00680156"/>
  </w:style>
  <w:style w:type="paragraph" w:customStyle="1" w:styleId="Sub1H1Char">
    <w:name w:val="Sub1H1 Char"/>
    <w:basedOn w:val="Normal"/>
    <w:next w:val="BodyS1H1"/>
    <w:link w:val="Sub1H1CharChar"/>
    <w:rsid w:val="008F0230"/>
    <w:pPr>
      <w:keepNext/>
      <w:spacing w:before="240"/>
      <w:ind w:left="432"/>
    </w:pPr>
    <w:rPr>
      <w:b/>
      <w:sz w:val="24"/>
      <w:szCs w:val="24"/>
    </w:rPr>
  </w:style>
  <w:style w:type="paragraph" w:customStyle="1" w:styleId="Sub1H2">
    <w:name w:val="Sub1H2"/>
    <w:basedOn w:val="Normal"/>
    <w:next w:val="BodyS1H2"/>
    <w:link w:val="Sub1H2Char"/>
    <w:rsid w:val="00FE6AC3"/>
    <w:pPr>
      <w:keepNext/>
      <w:spacing w:before="240"/>
      <w:ind w:left="1008"/>
    </w:pPr>
    <w:rPr>
      <w:b/>
      <w:color w:val="FF0000"/>
      <w:sz w:val="24"/>
      <w:szCs w:val="24"/>
    </w:rPr>
  </w:style>
  <w:style w:type="paragraph" w:customStyle="1" w:styleId="Sub1H3">
    <w:name w:val="Sub1H3"/>
    <w:basedOn w:val="Normal"/>
    <w:next w:val="BodyS1H3"/>
    <w:rsid w:val="00AF4D74"/>
    <w:pPr>
      <w:keepNext/>
      <w:spacing w:before="240"/>
      <w:ind w:left="1728"/>
    </w:pPr>
    <w:rPr>
      <w:b/>
    </w:rPr>
  </w:style>
  <w:style w:type="paragraph" w:customStyle="1" w:styleId="Sub2H1">
    <w:name w:val="Sub2H1"/>
    <w:basedOn w:val="Normal"/>
    <w:next w:val="BodyS2H1"/>
    <w:rsid w:val="00680156"/>
    <w:pPr>
      <w:keepNext/>
      <w:spacing w:before="240"/>
      <w:ind w:left="792"/>
    </w:pPr>
    <w:rPr>
      <w:b/>
    </w:rPr>
  </w:style>
  <w:style w:type="paragraph" w:customStyle="1" w:styleId="Sub2H2">
    <w:name w:val="Sub2H2"/>
    <w:basedOn w:val="Normal"/>
    <w:next w:val="BodyS2H2"/>
    <w:rsid w:val="008E4638"/>
    <w:pPr>
      <w:keepNext/>
      <w:spacing w:before="240"/>
      <w:ind w:left="1368"/>
    </w:pPr>
    <w:rPr>
      <w:b/>
    </w:rPr>
  </w:style>
  <w:style w:type="paragraph" w:customStyle="1" w:styleId="Sub2H3">
    <w:name w:val="Sub2H3"/>
    <w:basedOn w:val="Normal"/>
    <w:next w:val="BodyS2H3"/>
    <w:rsid w:val="00D94543"/>
    <w:pPr>
      <w:keepNext/>
      <w:spacing w:before="240"/>
      <w:ind w:left="2088"/>
    </w:pPr>
    <w:rPr>
      <w:b/>
    </w:rPr>
  </w:style>
  <w:style w:type="paragraph" w:customStyle="1" w:styleId="Sub3H1">
    <w:name w:val="Sub3H1"/>
    <w:basedOn w:val="Normal"/>
    <w:next w:val="BodyS3H1"/>
    <w:rsid w:val="009B7B3A"/>
    <w:pPr>
      <w:keepNext/>
      <w:spacing w:before="120"/>
      <w:ind w:left="1152"/>
    </w:pPr>
    <w:rPr>
      <w:b/>
    </w:rPr>
  </w:style>
  <w:style w:type="paragraph" w:customStyle="1" w:styleId="Sub3H2">
    <w:name w:val="Sub3H2"/>
    <w:basedOn w:val="Normal"/>
    <w:next w:val="BodyS3H2"/>
    <w:rsid w:val="00485BFA"/>
    <w:pPr>
      <w:keepNext/>
      <w:spacing w:before="240"/>
      <w:ind w:left="1728"/>
    </w:pPr>
    <w:rPr>
      <w:b/>
    </w:rPr>
  </w:style>
  <w:style w:type="paragraph" w:customStyle="1" w:styleId="Sub3H3">
    <w:name w:val="Sub3H3"/>
    <w:basedOn w:val="Normal"/>
    <w:next w:val="BodyS3H3"/>
    <w:rsid w:val="00D922DD"/>
    <w:pPr>
      <w:keepNext/>
      <w:spacing w:before="240"/>
      <w:ind w:left="2448"/>
    </w:pPr>
    <w:rPr>
      <w:b/>
    </w:rPr>
  </w:style>
  <w:style w:type="paragraph" w:styleId="BlockText">
    <w:name w:val="Block Text"/>
    <w:basedOn w:val="Normal"/>
    <w:rsid w:val="00680156"/>
    <w:pPr>
      <w:ind w:left="113" w:right="113"/>
      <w:jc w:val="center"/>
    </w:pPr>
    <w:rPr>
      <w:b/>
    </w:rPr>
  </w:style>
  <w:style w:type="paragraph" w:styleId="BodyText">
    <w:name w:val="Body Text"/>
    <w:basedOn w:val="Normal"/>
    <w:rsid w:val="00680156"/>
    <w:pPr>
      <w:jc w:val="center"/>
    </w:pPr>
    <w:rPr>
      <w:b/>
      <w:sz w:val="16"/>
    </w:rPr>
  </w:style>
  <w:style w:type="paragraph" w:styleId="BodyText2">
    <w:name w:val="Body Text 2"/>
    <w:basedOn w:val="Normal"/>
    <w:rsid w:val="00680156"/>
    <w:pPr>
      <w:jc w:val="center"/>
    </w:pPr>
  </w:style>
  <w:style w:type="paragraph" w:styleId="BodyText3">
    <w:name w:val="Body Text 3"/>
    <w:basedOn w:val="Normal"/>
    <w:rsid w:val="00680156"/>
    <w:pPr>
      <w:jc w:val="center"/>
    </w:pPr>
    <w:rPr>
      <w:b/>
    </w:rPr>
  </w:style>
  <w:style w:type="paragraph" w:styleId="Caption">
    <w:name w:val="caption"/>
    <w:basedOn w:val="Normal"/>
    <w:next w:val="Normal"/>
    <w:qFormat/>
    <w:rsid w:val="00680156"/>
    <w:pPr>
      <w:spacing w:before="240"/>
      <w:jc w:val="center"/>
    </w:pPr>
    <w:rPr>
      <w:b/>
      <w:sz w:val="24"/>
    </w:rPr>
  </w:style>
  <w:style w:type="paragraph" w:styleId="BodyTextIndent">
    <w:name w:val="Body Text Indent"/>
    <w:basedOn w:val="Normal"/>
    <w:rsid w:val="00680156"/>
    <w:pPr>
      <w:ind w:left="2520"/>
    </w:pPr>
  </w:style>
  <w:style w:type="paragraph" w:styleId="TOC2">
    <w:name w:val="toc 2"/>
    <w:basedOn w:val="Normal"/>
    <w:next w:val="Normal"/>
    <w:autoRedefine/>
    <w:semiHidden/>
    <w:rsid w:val="00680156"/>
    <w:pPr>
      <w:ind w:left="200"/>
    </w:pPr>
  </w:style>
  <w:style w:type="paragraph" w:styleId="TOC1">
    <w:name w:val="toc 1"/>
    <w:basedOn w:val="Normal"/>
    <w:next w:val="Normal"/>
    <w:autoRedefine/>
    <w:semiHidden/>
    <w:rsid w:val="00680156"/>
    <w:pPr>
      <w:tabs>
        <w:tab w:val="left" w:pos="400"/>
        <w:tab w:val="right" w:leader="dot" w:pos="9350"/>
      </w:tabs>
    </w:pPr>
    <w:rPr>
      <w:b/>
      <w:noProof/>
    </w:rPr>
  </w:style>
  <w:style w:type="paragraph" w:styleId="TOC3">
    <w:name w:val="toc 3"/>
    <w:basedOn w:val="Normal"/>
    <w:next w:val="Normal"/>
    <w:autoRedefine/>
    <w:semiHidden/>
    <w:rsid w:val="00680156"/>
    <w:pPr>
      <w:ind w:left="400"/>
    </w:pPr>
  </w:style>
  <w:style w:type="paragraph" w:styleId="TOC4">
    <w:name w:val="toc 4"/>
    <w:basedOn w:val="Normal"/>
    <w:next w:val="Normal"/>
    <w:autoRedefine/>
    <w:semiHidden/>
    <w:rsid w:val="00680156"/>
    <w:pPr>
      <w:ind w:left="600"/>
    </w:pPr>
  </w:style>
  <w:style w:type="paragraph" w:styleId="TOC5">
    <w:name w:val="toc 5"/>
    <w:basedOn w:val="Normal"/>
    <w:next w:val="Normal"/>
    <w:autoRedefine/>
    <w:semiHidden/>
    <w:rsid w:val="00680156"/>
    <w:pPr>
      <w:ind w:left="800"/>
    </w:pPr>
  </w:style>
  <w:style w:type="paragraph" w:styleId="TOC6">
    <w:name w:val="toc 6"/>
    <w:basedOn w:val="Normal"/>
    <w:next w:val="Normal"/>
    <w:autoRedefine/>
    <w:semiHidden/>
    <w:rsid w:val="00680156"/>
    <w:pPr>
      <w:ind w:left="1000"/>
    </w:pPr>
  </w:style>
  <w:style w:type="paragraph" w:styleId="TOC7">
    <w:name w:val="toc 7"/>
    <w:basedOn w:val="Normal"/>
    <w:next w:val="Normal"/>
    <w:autoRedefine/>
    <w:semiHidden/>
    <w:rsid w:val="00680156"/>
    <w:pPr>
      <w:ind w:left="1200"/>
    </w:pPr>
  </w:style>
  <w:style w:type="paragraph" w:styleId="TOC8">
    <w:name w:val="toc 8"/>
    <w:basedOn w:val="Normal"/>
    <w:next w:val="Normal"/>
    <w:autoRedefine/>
    <w:semiHidden/>
    <w:rsid w:val="00680156"/>
    <w:pPr>
      <w:ind w:left="1400"/>
    </w:pPr>
  </w:style>
  <w:style w:type="paragraph" w:styleId="TOC9">
    <w:name w:val="toc 9"/>
    <w:basedOn w:val="Normal"/>
    <w:next w:val="Normal"/>
    <w:autoRedefine/>
    <w:semiHidden/>
    <w:rsid w:val="00680156"/>
    <w:pPr>
      <w:ind w:left="1600"/>
    </w:pPr>
  </w:style>
  <w:style w:type="paragraph" w:styleId="BodyTextIndent2">
    <w:name w:val="Body Text Indent 2"/>
    <w:basedOn w:val="Normal"/>
    <w:rsid w:val="00680156"/>
    <w:pPr>
      <w:ind w:left="3240"/>
    </w:pPr>
  </w:style>
  <w:style w:type="paragraph" w:styleId="BodyTextIndent3">
    <w:name w:val="Body Text Indent 3"/>
    <w:basedOn w:val="Normal"/>
    <w:rsid w:val="00680156"/>
    <w:pPr>
      <w:spacing w:before="120"/>
      <w:ind w:left="3600"/>
    </w:pPr>
  </w:style>
  <w:style w:type="paragraph" w:customStyle="1" w:styleId="smtext">
    <w:name w:val="smtext"/>
    <w:basedOn w:val="Normal"/>
    <w:rsid w:val="00623EE3"/>
    <w:pPr>
      <w:spacing w:before="100" w:beforeAutospacing="1" w:after="100" w:afterAutospacing="1"/>
    </w:pPr>
    <w:rPr>
      <w:rFonts w:ascii="Arial Unicode MS" w:eastAsia="Arial Unicode MS" w:hAnsi="Arial Unicode MS" w:cs="Arial Unicode MS"/>
    </w:rPr>
  </w:style>
  <w:style w:type="character" w:customStyle="1" w:styleId="Sub1H1CharChar">
    <w:name w:val="Sub1H1 Char Char"/>
    <w:basedOn w:val="DefaultParagraphFont"/>
    <w:link w:val="Sub1H1Char"/>
    <w:rsid w:val="008F0230"/>
    <w:rPr>
      <w:b/>
      <w:sz w:val="24"/>
      <w:szCs w:val="24"/>
      <w:lang w:val="en-US" w:eastAsia="en-US" w:bidi="ar-SA"/>
    </w:rPr>
  </w:style>
  <w:style w:type="paragraph" w:customStyle="1" w:styleId="ListS2H1toc">
    <w:name w:val="ListS2H1toc"/>
    <w:basedOn w:val="ListS2H1"/>
    <w:rsid w:val="00A94140"/>
    <w:pPr>
      <w:numPr>
        <w:numId w:val="0"/>
      </w:numPr>
    </w:pPr>
  </w:style>
  <w:style w:type="paragraph" w:customStyle="1" w:styleId="ListS2H1tocs1">
    <w:name w:val="ListS2H1tocs1"/>
    <w:basedOn w:val="ListS2H1"/>
    <w:rsid w:val="00A94140"/>
    <w:pPr>
      <w:numPr>
        <w:ilvl w:val="1"/>
        <w:numId w:val="2"/>
      </w:numPr>
    </w:pPr>
  </w:style>
  <w:style w:type="paragraph" w:customStyle="1" w:styleId="BodyS2H1toch1">
    <w:name w:val="BodyS2H1toch1"/>
    <w:basedOn w:val="BodyS2H1"/>
    <w:rsid w:val="00BD5827"/>
    <w:pPr>
      <w:numPr>
        <w:numId w:val="14"/>
      </w:numPr>
    </w:pPr>
    <w:rPr>
      <w:rFonts w:eastAsia="Arial Unicode MS"/>
      <w:b/>
      <w:i/>
    </w:rPr>
  </w:style>
  <w:style w:type="paragraph" w:customStyle="1" w:styleId="toclists1">
    <w:name w:val="toclists1"/>
    <w:basedOn w:val="Normal"/>
    <w:rsid w:val="00BD5827"/>
    <w:pPr>
      <w:numPr>
        <w:numId w:val="13"/>
      </w:numPr>
      <w:spacing w:before="120"/>
    </w:pPr>
  </w:style>
  <w:style w:type="character" w:styleId="Hyperlink">
    <w:name w:val="Hyperlink"/>
    <w:basedOn w:val="DefaultParagraphFont"/>
    <w:rsid w:val="007C1624"/>
    <w:rPr>
      <w:color w:val="0000FF"/>
      <w:u w:val="single"/>
    </w:rPr>
  </w:style>
  <w:style w:type="table" w:styleId="TableGrid">
    <w:name w:val="Table Grid"/>
    <w:basedOn w:val="TableNormal"/>
    <w:rsid w:val="00147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1H1">
    <w:name w:val="Sub1H1"/>
    <w:basedOn w:val="Normal"/>
    <w:next w:val="BodyS1H1"/>
    <w:rsid w:val="00C2029D"/>
    <w:pPr>
      <w:keepNext/>
      <w:spacing w:before="240"/>
      <w:ind w:left="432"/>
    </w:pPr>
    <w:rPr>
      <w:b/>
    </w:rPr>
  </w:style>
  <w:style w:type="paragraph" w:customStyle="1" w:styleId="ElenHeading1">
    <w:name w:val="ElenHeading1"/>
    <w:basedOn w:val="Normal"/>
    <w:rsid w:val="00505889"/>
    <w:pPr>
      <w:numPr>
        <w:numId w:val="16"/>
      </w:numPr>
      <w:spacing w:after="120"/>
    </w:pPr>
    <w:rPr>
      <w:rFonts w:ascii="Arial" w:hAnsi="Arial"/>
      <w:b/>
      <w:sz w:val="24"/>
    </w:rPr>
  </w:style>
  <w:style w:type="paragraph" w:styleId="NormalWeb">
    <w:name w:val="Normal (Web)"/>
    <w:basedOn w:val="Normal"/>
    <w:rsid w:val="005B6AFE"/>
    <w:pPr>
      <w:spacing w:before="100" w:beforeAutospacing="1" w:after="100" w:afterAutospacing="1"/>
    </w:pPr>
    <w:rPr>
      <w:sz w:val="24"/>
      <w:szCs w:val="24"/>
    </w:rPr>
  </w:style>
  <w:style w:type="paragraph" w:styleId="HTMLPreformatted">
    <w:name w:val="HTML Preformatted"/>
    <w:basedOn w:val="Normal"/>
    <w:rsid w:val="005B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FollowedHyperlink">
    <w:name w:val="FollowedHyperlink"/>
    <w:basedOn w:val="DefaultParagraphFont"/>
    <w:rsid w:val="005B6AFE"/>
    <w:rPr>
      <w:color w:val="800080"/>
      <w:u w:val="single"/>
    </w:rPr>
  </w:style>
  <w:style w:type="paragraph" w:customStyle="1" w:styleId="Bodh2">
    <w:name w:val="Bodh2"/>
    <w:basedOn w:val="NormalWeb"/>
    <w:rsid w:val="00D22D8F"/>
  </w:style>
  <w:style w:type="character" w:customStyle="1" w:styleId="Heading2Char">
    <w:name w:val="Heading 2 Char"/>
    <w:basedOn w:val="DefaultParagraphFont"/>
    <w:link w:val="Heading2"/>
    <w:rsid w:val="001109AD"/>
    <w:rPr>
      <w:rFonts w:ascii="Arial" w:hAnsi="Arial"/>
      <w:b/>
      <w:i/>
      <w:sz w:val="24"/>
    </w:rPr>
  </w:style>
  <w:style w:type="character" w:customStyle="1" w:styleId="ListH2Char">
    <w:name w:val="ListH2 Char"/>
    <w:basedOn w:val="DefaultParagraphFont"/>
    <w:link w:val="ListH2"/>
    <w:rsid w:val="001109AD"/>
  </w:style>
  <w:style w:type="character" w:customStyle="1" w:styleId="ListS1H2CharChar">
    <w:name w:val="ListS1H2 Char Char"/>
    <w:basedOn w:val="DefaultParagraphFont"/>
    <w:link w:val="ListS1H2"/>
    <w:rsid w:val="002B3A99"/>
  </w:style>
  <w:style w:type="character" w:customStyle="1" w:styleId="Sub1H2Char">
    <w:name w:val="Sub1H2 Char"/>
    <w:basedOn w:val="DefaultParagraphFont"/>
    <w:link w:val="Sub1H2"/>
    <w:rsid w:val="00FE6AC3"/>
    <w:rPr>
      <w:b/>
      <w:color w:val="FF0000"/>
      <w:sz w:val="24"/>
      <w:szCs w:val="24"/>
      <w:lang w:val="en-US" w:eastAsia="en-US" w:bidi="ar-SA"/>
    </w:rPr>
  </w:style>
  <w:style w:type="paragraph" w:customStyle="1" w:styleId="List2h2">
    <w:name w:val="List2h2"/>
    <w:basedOn w:val="Normal"/>
    <w:rsid w:val="00A6685E"/>
    <w:pPr>
      <w:numPr>
        <w:numId w:val="17"/>
      </w:numPr>
      <w:tabs>
        <w:tab w:val="clear" w:pos="720"/>
        <w:tab w:val="num" w:pos="2088"/>
      </w:tabs>
      <w:spacing w:before="240"/>
      <w:ind w:left="2088"/>
    </w:pPr>
  </w:style>
  <w:style w:type="paragraph" w:styleId="BalloonText">
    <w:name w:val="Balloon Text"/>
    <w:basedOn w:val="Normal"/>
    <w:link w:val="BalloonTextChar"/>
    <w:rsid w:val="002F1F20"/>
    <w:rPr>
      <w:rFonts w:ascii="Tahoma" w:hAnsi="Tahoma" w:cs="Tahoma"/>
      <w:sz w:val="16"/>
      <w:szCs w:val="16"/>
    </w:rPr>
  </w:style>
  <w:style w:type="character" w:customStyle="1" w:styleId="BalloonTextChar">
    <w:name w:val="Balloon Text Char"/>
    <w:basedOn w:val="DefaultParagraphFont"/>
    <w:link w:val="BalloonText"/>
    <w:rsid w:val="002F1F20"/>
    <w:rPr>
      <w:rFonts w:ascii="Tahoma" w:hAnsi="Tahoma" w:cs="Tahoma"/>
      <w:sz w:val="16"/>
      <w:szCs w:val="16"/>
    </w:rPr>
  </w:style>
  <w:style w:type="paragraph" w:styleId="FootnoteText">
    <w:name w:val="footnote text"/>
    <w:basedOn w:val="Normal"/>
    <w:link w:val="FootnoteTextChar"/>
    <w:rsid w:val="004D0EC9"/>
  </w:style>
  <w:style w:type="character" w:customStyle="1" w:styleId="FootnoteTextChar">
    <w:name w:val="Footnote Text Char"/>
    <w:basedOn w:val="DefaultParagraphFont"/>
    <w:link w:val="FootnoteText"/>
    <w:rsid w:val="004D0EC9"/>
  </w:style>
  <w:style w:type="character" w:styleId="FootnoteReference">
    <w:name w:val="footnote reference"/>
    <w:basedOn w:val="DefaultParagraphFont"/>
    <w:rsid w:val="004D0EC9"/>
    <w:rPr>
      <w:vertAlign w:val="superscript"/>
    </w:rPr>
  </w:style>
  <w:style w:type="character" w:styleId="CommentReference">
    <w:name w:val="annotation reference"/>
    <w:basedOn w:val="DefaultParagraphFont"/>
    <w:rsid w:val="00050DAA"/>
    <w:rPr>
      <w:sz w:val="16"/>
      <w:szCs w:val="16"/>
    </w:rPr>
  </w:style>
  <w:style w:type="paragraph" w:styleId="CommentText">
    <w:name w:val="annotation text"/>
    <w:basedOn w:val="Normal"/>
    <w:link w:val="CommentTextChar"/>
    <w:rsid w:val="00050DAA"/>
  </w:style>
  <w:style w:type="character" w:customStyle="1" w:styleId="CommentTextChar">
    <w:name w:val="Comment Text Char"/>
    <w:basedOn w:val="DefaultParagraphFont"/>
    <w:link w:val="CommentText"/>
    <w:rsid w:val="00050DAA"/>
  </w:style>
  <w:style w:type="paragraph" w:styleId="CommentSubject">
    <w:name w:val="annotation subject"/>
    <w:basedOn w:val="CommentText"/>
    <w:next w:val="CommentText"/>
    <w:link w:val="CommentSubjectChar"/>
    <w:rsid w:val="00050DAA"/>
    <w:rPr>
      <w:b/>
      <w:bCs/>
    </w:rPr>
  </w:style>
  <w:style w:type="character" w:customStyle="1" w:styleId="CommentSubjectChar">
    <w:name w:val="Comment Subject Char"/>
    <w:basedOn w:val="CommentTextChar"/>
    <w:link w:val="CommentSubject"/>
    <w:rsid w:val="00050DAA"/>
    <w:rPr>
      <w:b/>
      <w:bCs/>
    </w:rPr>
  </w:style>
  <w:style w:type="paragraph" w:styleId="ListParagraph">
    <w:name w:val="List Paragraph"/>
    <w:basedOn w:val="Normal"/>
    <w:uiPriority w:val="34"/>
    <w:qFormat/>
    <w:rsid w:val="00FD7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164724">
      <w:bodyDiv w:val="1"/>
      <w:marLeft w:val="0"/>
      <w:marRight w:val="0"/>
      <w:marTop w:val="0"/>
      <w:marBottom w:val="0"/>
      <w:divBdr>
        <w:top w:val="none" w:sz="0" w:space="0" w:color="auto"/>
        <w:left w:val="none" w:sz="0" w:space="0" w:color="auto"/>
        <w:bottom w:val="none" w:sz="0" w:space="0" w:color="auto"/>
        <w:right w:val="none" w:sz="0" w:space="0" w:color="auto"/>
      </w:divBdr>
    </w:div>
    <w:div w:id="758019901">
      <w:bodyDiv w:val="1"/>
      <w:marLeft w:val="0"/>
      <w:marRight w:val="0"/>
      <w:marTop w:val="0"/>
      <w:marBottom w:val="0"/>
      <w:divBdr>
        <w:top w:val="none" w:sz="0" w:space="0" w:color="auto"/>
        <w:left w:val="none" w:sz="0" w:space="0" w:color="auto"/>
        <w:bottom w:val="none" w:sz="0" w:space="0" w:color="auto"/>
        <w:right w:val="none" w:sz="0" w:space="0" w:color="auto"/>
      </w:divBdr>
    </w:div>
    <w:div w:id="882866441">
      <w:bodyDiv w:val="1"/>
      <w:marLeft w:val="0"/>
      <w:marRight w:val="0"/>
      <w:marTop w:val="0"/>
      <w:marBottom w:val="0"/>
      <w:divBdr>
        <w:top w:val="none" w:sz="0" w:space="0" w:color="auto"/>
        <w:left w:val="none" w:sz="0" w:space="0" w:color="auto"/>
        <w:bottom w:val="none" w:sz="0" w:space="0" w:color="auto"/>
        <w:right w:val="none" w:sz="0" w:space="0" w:color="auto"/>
      </w:divBdr>
    </w:div>
    <w:div w:id="956059950">
      <w:bodyDiv w:val="1"/>
      <w:marLeft w:val="0"/>
      <w:marRight w:val="0"/>
      <w:marTop w:val="0"/>
      <w:marBottom w:val="0"/>
      <w:divBdr>
        <w:top w:val="none" w:sz="0" w:space="0" w:color="auto"/>
        <w:left w:val="none" w:sz="0" w:space="0" w:color="auto"/>
        <w:bottom w:val="none" w:sz="0" w:space="0" w:color="auto"/>
        <w:right w:val="none" w:sz="0" w:space="0" w:color="auto"/>
      </w:divBdr>
      <w:divsChild>
        <w:div w:id="108743389">
          <w:marLeft w:val="0"/>
          <w:marRight w:val="0"/>
          <w:marTop w:val="0"/>
          <w:marBottom w:val="0"/>
          <w:divBdr>
            <w:top w:val="none" w:sz="0" w:space="0" w:color="auto"/>
            <w:left w:val="none" w:sz="0" w:space="0" w:color="auto"/>
            <w:bottom w:val="none" w:sz="0" w:space="0" w:color="auto"/>
            <w:right w:val="none" w:sz="0" w:space="0" w:color="auto"/>
          </w:divBdr>
        </w:div>
        <w:div w:id="203519878">
          <w:marLeft w:val="0"/>
          <w:marRight w:val="0"/>
          <w:marTop w:val="0"/>
          <w:marBottom w:val="0"/>
          <w:divBdr>
            <w:top w:val="none" w:sz="0" w:space="0" w:color="auto"/>
            <w:left w:val="none" w:sz="0" w:space="0" w:color="auto"/>
            <w:bottom w:val="none" w:sz="0" w:space="0" w:color="auto"/>
            <w:right w:val="none" w:sz="0" w:space="0" w:color="auto"/>
          </w:divBdr>
        </w:div>
        <w:div w:id="204560742">
          <w:marLeft w:val="0"/>
          <w:marRight w:val="0"/>
          <w:marTop w:val="0"/>
          <w:marBottom w:val="0"/>
          <w:divBdr>
            <w:top w:val="none" w:sz="0" w:space="0" w:color="auto"/>
            <w:left w:val="none" w:sz="0" w:space="0" w:color="auto"/>
            <w:bottom w:val="none" w:sz="0" w:space="0" w:color="auto"/>
            <w:right w:val="none" w:sz="0" w:space="0" w:color="auto"/>
          </w:divBdr>
        </w:div>
        <w:div w:id="666254197">
          <w:marLeft w:val="0"/>
          <w:marRight w:val="0"/>
          <w:marTop w:val="0"/>
          <w:marBottom w:val="0"/>
          <w:divBdr>
            <w:top w:val="none" w:sz="0" w:space="0" w:color="auto"/>
            <w:left w:val="none" w:sz="0" w:space="0" w:color="auto"/>
            <w:bottom w:val="none" w:sz="0" w:space="0" w:color="auto"/>
            <w:right w:val="none" w:sz="0" w:space="0" w:color="auto"/>
          </w:divBdr>
        </w:div>
        <w:div w:id="800809929">
          <w:marLeft w:val="0"/>
          <w:marRight w:val="0"/>
          <w:marTop w:val="0"/>
          <w:marBottom w:val="0"/>
          <w:divBdr>
            <w:top w:val="none" w:sz="0" w:space="0" w:color="auto"/>
            <w:left w:val="none" w:sz="0" w:space="0" w:color="auto"/>
            <w:bottom w:val="none" w:sz="0" w:space="0" w:color="auto"/>
            <w:right w:val="none" w:sz="0" w:space="0" w:color="auto"/>
          </w:divBdr>
        </w:div>
        <w:div w:id="902107833">
          <w:marLeft w:val="0"/>
          <w:marRight w:val="0"/>
          <w:marTop w:val="0"/>
          <w:marBottom w:val="0"/>
          <w:divBdr>
            <w:top w:val="none" w:sz="0" w:space="0" w:color="auto"/>
            <w:left w:val="none" w:sz="0" w:space="0" w:color="auto"/>
            <w:bottom w:val="none" w:sz="0" w:space="0" w:color="auto"/>
            <w:right w:val="none" w:sz="0" w:space="0" w:color="auto"/>
          </w:divBdr>
        </w:div>
        <w:div w:id="1065838209">
          <w:marLeft w:val="0"/>
          <w:marRight w:val="0"/>
          <w:marTop w:val="0"/>
          <w:marBottom w:val="0"/>
          <w:divBdr>
            <w:top w:val="none" w:sz="0" w:space="0" w:color="auto"/>
            <w:left w:val="none" w:sz="0" w:space="0" w:color="auto"/>
            <w:bottom w:val="none" w:sz="0" w:space="0" w:color="auto"/>
            <w:right w:val="none" w:sz="0" w:space="0" w:color="auto"/>
          </w:divBdr>
        </w:div>
        <w:div w:id="1090740350">
          <w:marLeft w:val="0"/>
          <w:marRight w:val="0"/>
          <w:marTop w:val="0"/>
          <w:marBottom w:val="0"/>
          <w:divBdr>
            <w:top w:val="none" w:sz="0" w:space="0" w:color="auto"/>
            <w:left w:val="none" w:sz="0" w:space="0" w:color="auto"/>
            <w:bottom w:val="none" w:sz="0" w:space="0" w:color="auto"/>
            <w:right w:val="none" w:sz="0" w:space="0" w:color="auto"/>
          </w:divBdr>
        </w:div>
        <w:div w:id="1119254446">
          <w:marLeft w:val="0"/>
          <w:marRight w:val="0"/>
          <w:marTop w:val="0"/>
          <w:marBottom w:val="0"/>
          <w:divBdr>
            <w:top w:val="none" w:sz="0" w:space="0" w:color="auto"/>
            <w:left w:val="none" w:sz="0" w:space="0" w:color="auto"/>
            <w:bottom w:val="none" w:sz="0" w:space="0" w:color="auto"/>
            <w:right w:val="none" w:sz="0" w:space="0" w:color="auto"/>
          </w:divBdr>
        </w:div>
        <w:div w:id="1450128399">
          <w:marLeft w:val="0"/>
          <w:marRight w:val="0"/>
          <w:marTop w:val="0"/>
          <w:marBottom w:val="0"/>
          <w:divBdr>
            <w:top w:val="none" w:sz="0" w:space="0" w:color="auto"/>
            <w:left w:val="none" w:sz="0" w:space="0" w:color="auto"/>
            <w:bottom w:val="none" w:sz="0" w:space="0" w:color="auto"/>
            <w:right w:val="none" w:sz="0" w:space="0" w:color="auto"/>
          </w:divBdr>
        </w:div>
        <w:div w:id="1911649860">
          <w:marLeft w:val="0"/>
          <w:marRight w:val="0"/>
          <w:marTop w:val="0"/>
          <w:marBottom w:val="0"/>
          <w:divBdr>
            <w:top w:val="none" w:sz="0" w:space="0" w:color="auto"/>
            <w:left w:val="none" w:sz="0" w:space="0" w:color="auto"/>
            <w:bottom w:val="none" w:sz="0" w:space="0" w:color="auto"/>
            <w:right w:val="none" w:sz="0" w:space="0" w:color="auto"/>
          </w:divBdr>
        </w:div>
        <w:div w:id="2076540721">
          <w:marLeft w:val="0"/>
          <w:marRight w:val="0"/>
          <w:marTop w:val="0"/>
          <w:marBottom w:val="0"/>
          <w:divBdr>
            <w:top w:val="none" w:sz="0" w:space="0" w:color="auto"/>
            <w:left w:val="none" w:sz="0" w:space="0" w:color="auto"/>
            <w:bottom w:val="none" w:sz="0" w:space="0" w:color="auto"/>
            <w:right w:val="none" w:sz="0" w:space="0" w:color="auto"/>
          </w:divBdr>
        </w:div>
      </w:divsChild>
    </w:div>
    <w:div w:id="21034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shop.com/ca/en/w5100-ethernet-shield.html" TargetMode="Externa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arduino.cc/en/Reference/Ether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hman\Documents\Templates\Lab%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6A566-F38E-413D-BBFC-DDFC98F0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Template.dot</Template>
  <TotalTime>0</TotalTime>
  <Pages>5</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Okanagan University College</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Williams</dc:creator>
  <cp:lastModifiedBy>Kevin Corbett</cp:lastModifiedBy>
  <cp:revision>2</cp:revision>
  <cp:lastPrinted>2016-10-25T19:11:00Z</cp:lastPrinted>
  <dcterms:created xsi:type="dcterms:W3CDTF">2020-03-12T21:21:00Z</dcterms:created>
  <dcterms:modified xsi:type="dcterms:W3CDTF">2020-03-12T21:21:00Z</dcterms:modified>
</cp:coreProperties>
</file>